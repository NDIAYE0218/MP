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43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’hôte principal"/>
      </w:tblPr>
      <w:tblGrid>
        <w:gridCol w:w="3261"/>
        <w:gridCol w:w="7796"/>
      </w:tblGrid>
      <w:tr w:rsidR="002C2CDD" w:rsidRPr="009C0959" w:rsidTr="001831CC">
        <w:tc>
          <w:tcPr>
            <w:tcW w:w="3261" w:type="dxa"/>
            <w:tcMar>
              <w:top w:w="504" w:type="dxa"/>
              <w:right w:w="720" w:type="dxa"/>
            </w:tcMar>
          </w:tcPr>
          <w:p w:rsidR="00523479" w:rsidRPr="009C0959" w:rsidRDefault="008F5E2D" w:rsidP="00523479">
            <w:pPr>
              <w:pStyle w:val="Initiales"/>
            </w:pPr>
            <w:r w:rsidRPr="009C0959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-205740</wp:posOffset>
                      </wp:positionH>
                      <wp:positionV relativeFrom="paragraph">
                        <wp:posOffset>-563880</wp:posOffset>
                      </wp:positionV>
                      <wp:extent cx="7077075" cy="1724025"/>
                      <wp:effectExtent l="0" t="0" r="9525" b="9525"/>
                      <wp:wrapNone/>
                      <wp:docPr id="5" name="Groupe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77075" cy="1724025"/>
                                <a:chOff x="0" y="0"/>
                                <a:chExt cx="6454877" cy="1810512"/>
                              </a:xfrm>
                            </wpg:grpSpPr>
                            <wps:wsp>
                              <wps:cNvPr id="43" name="Rectangle rouge"/>
                              <wps:cNvSpPr/>
                              <wps:spPr>
                                <a:xfrm>
                                  <a:off x="1133413" y="418955"/>
                                  <a:ext cx="5321464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ercle rouge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ercle blanc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2DB442" id="Groupe 1" o:spid="_x0000_s1026" style="position:absolute;margin-left:-16.2pt;margin-top:-44.4pt;width:557.25pt;height:135.75pt;z-index:-251657216;mso-width-relative:margin;mso-height-relative:margin" coordsize="64548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">
                      <v:rect id="Rectangle rouge" o:spid="_x0000_s1027" style="position:absolute;left:11334;top:4189;width:53214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ercle rouge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ercle blanc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sdt>
              <w:sdtPr>
                <w:alias w:val="Initiales:"/>
                <w:tag w:val="Initiales:"/>
                <w:id w:val="477349409"/>
                <w:placeholder>
                  <w:docPart w:val="547219651E324E73A3AC410314E7C56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1831CC">
                  <w:t>NB</w:t>
                </w:r>
              </w:sdtContent>
            </w:sdt>
          </w:p>
          <w:p w:rsidR="00A50939" w:rsidRPr="005A1D9B" w:rsidRDefault="004036B2" w:rsidP="007569C1">
            <w:pPr>
              <w:pStyle w:val="Titre3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Objectif :"/>
                <w:tag w:val="Objectif :"/>
                <w:id w:val="319159961"/>
                <w:placeholder>
                  <w:docPart w:val="2CA6D757CE8345F78CA9FAB7EF364A27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5A1D9B">
                  <w:rPr>
                    <w:sz w:val="18"/>
                    <w:szCs w:val="18"/>
                    <w:lang w:bidi="fr-FR"/>
                  </w:rPr>
                  <w:t>Objectif</w:t>
                </w:r>
              </w:sdtContent>
            </w:sdt>
          </w:p>
          <w:p w:rsidR="002C2CDD" w:rsidRPr="005A1D9B" w:rsidRDefault="006E2031" w:rsidP="006E2031">
            <w:pPr>
              <w:rPr>
                <w:sz w:val="18"/>
                <w:szCs w:val="18"/>
              </w:rPr>
            </w:pPr>
            <w:r w:rsidRPr="005A1D9B">
              <w:rPr>
                <w:sz w:val="18"/>
                <w:szCs w:val="18"/>
              </w:rPr>
              <w:t>En recherche active d’un CDI en tant que développeur junior à compter de septembre 2019.</w:t>
            </w:r>
          </w:p>
          <w:p w:rsidR="002C2CDD" w:rsidRPr="005A1D9B" w:rsidRDefault="004036B2" w:rsidP="007569C1">
            <w:pPr>
              <w:pStyle w:val="Titre3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Compétences :"/>
                <w:tag w:val="Compétences :"/>
                <w:id w:val="1490835561"/>
                <w:placeholder>
                  <w:docPart w:val="CBAFC3B387344630B50D8AA92BD37C2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5A1D9B">
                  <w:rPr>
                    <w:sz w:val="18"/>
                    <w:szCs w:val="18"/>
                    <w:lang w:bidi="fr-FR"/>
                  </w:rPr>
                  <w:t>Compétences</w:t>
                </w:r>
              </w:sdtContent>
            </w:sdt>
          </w:p>
          <w:p w:rsidR="006E2031" w:rsidRPr="006E2031" w:rsidRDefault="006E2031" w:rsidP="006E2031">
            <w:pPr>
              <w:rPr>
                <w:b/>
                <w:sz w:val="18"/>
              </w:rPr>
            </w:pPr>
            <w:r w:rsidRPr="006E2031">
              <w:rPr>
                <w:b/>
                <w:sz w:val="18"/>
              </w:rPr>
              <w:t>COMPETENCES PRINCIPALES </w:t>
            </w:r>
          </w:p>
          <w:p w:rsidR="006E2031" w:rsidRPr="006E2031" w:rsidRDefault="006E2031" w:rsidP="006E2031">
            <w:pPr>
              <w:rPr>
                <w:sz w:val="18"/>
              </w:rPr>
            </w:pPr>
            <w:r w:rsidRPr="006E2031">
              <w:rPr>
                <w:sz w:val="18"/>
              </w:rPr>
              <w:t xml:space="preserve">J2EE Web Services, Node.js, </w:t>
            </w:r>
            <w:proofErr w:type="spellStart"/>
            <w:r w:rsidRPr="006E2031">
              <w:rPr>
                <w:sz w:val="18"/>
              </w:rPr>
              <w:t>AngularJS</w:t>
            </w:r>
            <w:proofErr w:type="spellEnd"/>
            <w:r w:rsidRPr="006E2031">
              <w:rPr>
                <w:sz w:val="18"/>
              </w:rPr>
              <w:t>, Framework Symfony, Gestion de projet, MongoDB, PL/SQL, XML, C#, C++, PHP, .NET Framework</w:t>
            </w:r>
          </w:p>
          <w:p w:rsidR="006E2031" w:rsidRPr="006E2031" w:rsidRDefault="006E2031" w:rsidP="006E2031">
            <w:pPr>
              <w:rPr>
                <w:sz w:val="18"/>
              </w:rPr>
            </w:pPr>
          </w:p>
          <w:p w:rsidR="006E2031" w:rsidRPr="006E2031" w:rsidRDefault="006E2031" w:rsidP="006E2031">
            <w:pPr>
              <w:rPr>
                <w:b/>
                <w:sz w:val="18"/>
              </w:rPr>
            </w:pPr>
            <w:r w:rsidRPr="006E2031">
              <w:rPr>
                <w:b/>
                <w:sz w:val="18"/>
              </w:rPr>
              <w:t>TECHNOLOGIES ETUDIEES :</w:t>
            </w:r>
          </w:p>
          <w:p w:rsidR="006E2031" w:rsidRPr="006E2031" w:rsidRDefault="006E2031" w:rsidP="006E2031">
            <w:pPr>
              <w:rPr>
                <w:sz w:val="18"/>
              </w:rPr>
            </w:pPr>
            <w:proofErr w:type="spellStart"/>
            <w:r w:rsidRPr="006E2031">
              <w:rPr>
                <w:sz w:val="18"/>
              </w:rPr>
              <w:t>VisualBasic</w:t>
            </w:r>
            <w:proofErr w:type="spellEnd"/>
            <w:r w:rsidRPr="006E2031">
              <w:rPr>
                <w:sz w:val="18"/>
              </w:rPr>
              <w:t xml:space="preserve">, R, C, Pascal, </w:t>
            </w:r>
            <w:proofErr w:type="spellStart"/>
            <w:r w:rsidRPr="006E2031">
              <w:rPr>
                <w:sz w:val="18"/>
              </w:rPr>
              <w:t>FuelPHP</w:t>
            </w:r>
            <w:proofErr w:type="spellEnd"/>
            <w:r w:rsidRPr="006E2031">
              <w:rPr>
                <w:sz w:val="18"/>
              </w:rPr>
              <w:t xml:space="preserve">, </w:t>
            </w:r>
            <w:proofErr w:type="spellStart"/>
            <w:r w:rsidRPr="006E2031">
              <w:rPr>
                <w:sz w:val="18"/>
              </w:rPr>
              <w:t>Lavarel</w:t>
            </w:r>
            <w:proofErr w:type="spellEnd"/>
            <w:r w:rsidRPr="006E2031">
              <w:rPr>
                <w:sz w:val="18"/>
              </w:rPr>
              <w:t>, Vue.js</w:t>
            </w:r>
          </w:p>
          <w:p w:rsidR="006E2031" w:rsidRPr="006E2031" w:rsidRDefault="006E2031" w:rsidP="006E2031">
            <w:pPr>
              <w:rPr>
                <w:sz w:val="18"/>
              </w:rPr>
            </w:pPr>
          </w:p>
          <w:p w:rsidR="006E2031" w:rsidRPr="006E2031" w:rsidRDefault="006E2031" w:rsidP="006E2031">
            <w:pPr>
              <w:rPr>
                <w:b/>
                <w:sz w:val="18"/>
              </w:rPr>
            </w:pPr>
            <w:r w:rsidRPr="006E2031">
              <w:rPr>
                <w:b/>
                <w:sz w:val="18"/>
              </w:rPr>
              <w:t>REALISATIONS </w:t>
            </w:r>
          </w:p>
          <w:p w:rsidR="006E2031" w:rsidRPr="006E2031" w:rsidRDefault="005A0A76" w:rsidP="006E2031">
            <w:pPr>
              <w:pStyle w:val="Paragraphedeliste"/>
              <w:numPr>
                <w:ilvl w:val="0"/>
                <w:numId w:val="11"/>
              </w:numPr>
              <w:rPr>
                <w:sz w:val="18"/>
              </w:rPr>
            </w:pPr>
            <w:r w:rsidRPr="006E2031">
              <w:rPr>
                <w:sz w:val="18"/>
              </w:rPr>
              <w:t>Réalisation</w:t>
            </w:r>
            <w:r w:rsidR="006E2031" w:rsidRPr="006E2031">
              <w:rPr>
                <w:sz w:val="18"/>
              </w:rPr>
              <w:t xml:space="preserve"> du site WEB safetyequiment.com, </w:t>
            </w:r>
          </w:p>
          <w:p w:rsidR="006E2031" w:rsidRPr="006E2031" w:rsidRDefault="006E2031" w:rsidP="006E2031">
            <w:pPr>
              <w:pStyle w:val="Paragraphedeliste"/>
              <w:numPr>
                <w:ilvl w:val="0"/>
                <w:numId w:val="11"/>
              </w:numPr>
              <w:rPr>
                <w:sz w:val="18"/>
              </w:rPr>
            </w:pPr>
            <w:r w:rsidRPr="006E2031">
              <w:rPr>
                <w:sz w:val="18"/>
              </w:rPr>
              <w:t xml:space="preserve">Traducteur automatique (corpus minime) en Java, </w:t>
            </w:r>
          </w:p>
          <w:p w:rsidR="006E2031" w:rsidRPr="006E2031" w:rsidRDefault="006E2031" w:rsidP="006E2031">
            <w:pPr>
              <w:pStyle w:val="Paragraphedeliste"/>
              <w:numPr>
                <w:ilvl w:val="0"/>
                <w:numId w:val="11"/>
              </w:numPr>
              <w:rPr>
                <w:sz w:val="18"/>
              </w:rPr>
            </w:pPr>
            <w:r w:rsidRPr="006E2031">
              <w:rPr>
                <w:sz w:val="18"/>
              </w:rPr>
              <w:t>Plateforme de gestion de commandes (</w:t>
            </w:r>
            <w:proofErr w:type="spellStart"/>
            <w:r w:rsidRPr="006E2031">
              <w:rPr>
                <w:sz w:val="18"/>
              </w:rPr>
              <w:t>symfony</w:t>
            </w:r>
            <w:proofErr w:type="spellEnd"/>
            <w:r w:rsidRPr="006E2031">
              <w:rPr>
                <w:sz w:val="18"/>
              </w:rPr>
              <w:t xml:space="preserve"> 3),  </w:t>
            </w:r>
          </w:p>
          <w:p w:rsidR="006E2031" w:rsidRPr="006E2031" w:rsidRDefault="006E2031" w:rsidP="006E2031">
            <w:pPr>
              <w:pStyle w:val="Paragraphedeliste"/>
              <w:numPr>
                <w:ilvl w:val="0"/>
                <w:numId w:val="11"/>
              </w:numPr>
              <w:rPr>
                <w:sz w:val="18"/>
              </w:rPr>
            </w:pPr>
            <w:r w:rsidRPr="006E2031">
              <w:rPr>
                <w:sz w:val="18"/>
              </w:rPr>
              <w:t>Application Android Dakar bon coin (avis sur endroit d'une ville)</w:t>
            </w:r>
          </w:p>
          <w:p w:rsidR="006E2031" w:rsidRPr="00086CAB" w:rsidRDefault="006E2031" w:rsidP="006E2031">
            <w:pPr>
              <w:rPr>
                <w:b/>
                <w:sz w:val="18"/>
              </w:rPr>
            </w:pPr>
            <w:r w:rsidRPr="00086CAB">
              <w:rPr>
                <w:b/>
                <w:sz w:val="18"/>
              </w:rPr>
              <w:t>LANGUES </w:t>
            </w:r>
          </w:p>
          <w:p w:rsidR="006E2031" w:rsidRPr="006E2031" w:rsidRDefault="006E2031" w:rsidP="006E2031">
            <w:pPr>
              <w:pStyle w:val="Paragraphedeliste"/>
              <w:numPr>
                <w:ilvl w:val="0"/>
                <w:numId w:val="11"/>
              </w:numPr>
              <w:rPr>
                <w:sz w:val="18"/>
              </w:rPr>
            </w:pPr>
            <w:r w:rsidRPr="006E2031">
              <w:rPr>
                <w:sz w:val="18"/>
              </w:rPr>
              <w:t>FRANCAIS Ecrit/Oral : Excellent/Excellent</w:t>
            </w:r>
          </w:p>
          <w:p w:rsidR="006E2031" w:rsidRPr="006E2031" w:rsidRDefault="006E2031" w:rsidP="006E2031">
            <w:pPr>
              <w:rPr>
                <w:sz w:val="18"/>
              </w:rPr>
            </w:pPr>
          </w:p>
          <w:p w:rsidR="00741125" w:rsidRPr="009C0959" w:rsidRDefault="006E2031" w:rsidP="006E2031">
            <w:pPr>
              <w:pStyle w:val="Paragraphedeliste"/>
              <w:numPr>
                <w:ilvl w:val="0"/>
                <w:numId w:val="11"/>
              </w:numPr>
            </w:pPr>
            <w:r w:rsidRPr="006E2031">
              <w:rPr>
                <w:sz w:val="18"/>
              </w:rPr>
              <w:t>ANGLAIS Ecrit/Oral: Très Moyen/ Moyen</w:t>
            </w:r>
          </w:p>
        </w:tc>
        <w:tc>
          <w:tcPr>
            <w:tcW w:w="7796" w:type="dxa"/>
            <w:tcMar>
              <w:top w:w="504" w:type="dxa"/>
              <w:left w:w="0" w:type="dxa"/>
            </w:tcMar>
          </w:tcPr>
          <w:tbl>
            <w:tblPr>
              <w:tblStyle w:val="Grilledutableau"/>
              <w:tblpPr w:leftFromText="141" w:rightFromText="141" w:horzAnchor="margin" w:tblpY="-900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Tableau de disposition de titre"/>
            </w:tblPr>
            <w:tblGrid>
              <w:gridCol w:w="7796"/>
            </w:tblGrid>
            <w:tr w:rsidR="00C612DA" w:rsidRPr="005A1D9B" w:rsidTr="001831CC">
              <w:trPr>
                <w:trHeight w:hRule="exact" w:val="567"/>
              </w:trPr>
              <w:tc>
                <w:tcPr>
                  <w:tcW w:w="6502" w:type="dxa"/>
                  <w:vAlign w:val="center"/>
                </w:tcPr>
                <w:p w:rsidR="00C612DA" w:rsidRPr="001831CC" w:rsidRDefault="004036B2" w:rsidP="00C612DA">
                  <w:pPr>
                    <w:pStyle w:val="Titre1"/>
                    <w:outlineLvl w:val="0"/>
                    <w:rPr>
                      <w:sz w:val="22"/>
                      <w:szCs w:val="20"/>
                    </w:rPr>
                  </w:pPr>
                  <w:sdt>
                    <w:sdtPr>
                      <w:rPr>
                        <w:sz w:val="22"/>
                        <w:szCs w:val="20"/>
                        <w:lang w:bidi="fr-FR"/>
                      </w:rPr>
                      <w:alias w:val="Entrez votre nom :"/>
                      <w:tag w:val="Entrez votre nom :"/>
                      <w:id w:val="1334489668"/>
                      <w:placeholder>
                        <w:docPart w:val="9EA078B6388743EF93A86CEE339CEB22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E2031" w:rsidRPr="001831CC">
                        <w:rPr>
                          <w:sz w:val="22"/>
                          <w:szCs w:val="20"/>
                          <w:lang w:bidi="fr-FR"/>
                        </w:rPr>
                        <w:t>NDIAYE Babacar</w:t>
                      </w:r>
                    </w:sdtContent>
                  </w:sdt>
                </w:p>
                <w:p w:rsidR="00906BEE" w:rsidRPr="001831CC" w:rsidRDefault="004036B2" w:rsidP="001831CC">
                  <w:pPr>
                    <w:pStyle w:val="Titre2"/>
                    <w:outlineLvl w:val="1"/>
                    <w:rPr>
                      <w:szCs w:val="20"/>
                    </w:rPr>
                  </w:pPr>
                  <w:sdt>
                    <w:sdtPr>
                      <w:rPr>
                        <w:szCs w:val="20"/>
                      </w:rPr>
                      <w:alias w:val="Entrez un profession ou un secteur d’activité :"/>
                      <w:tag w:val="Entrez un profession ou un secteur d’activité :"/>
                      <w:id w:val="-83681269"/>
                      <w:placeholder>
                        <w:docPart w:val="D0A53D7D1C06453D91D94C999218CDEE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E2031" w:rsidRPr="001831CC">
                        <w:rPr>
                          <w:szCs w:val="20"/>
                        </w:rPr>
                        <w:t>Développeur FullStack en alternance a la DSI Mairie de Clichy</w:t>
                      </w:r>
                    </w:sdtContent>
                  </w:sdt>
                  <w:r w:rsidR="00E02DCD" w:rsidRPr="001831CC">
                    <w:rPr>
                      <w:szCs w:val="20"/>
                      <w:lang w:bidi="fr-FR"/>
                    </w:rPr>
                    <w:t xml:space="preserve">  </w:t>
                  </w:r>
                  <w:sdt>
                    <w:sdtPr>
                      <w:rPr>
                        <w:szCs w:val="20"/>
                      </w:rPr>
                      <w:alias w:val="Lien vers d’autres propriétés en ligne :"/>
                      <w:tag w:val="Lien vers d’autres propriétés en ligne :"/>
                      <w:id w:val="1480037238"/>
                      <w:placeholder>
                        <w:docPart w:val="10CD0D7E80924C5088DE59EBF31D27FC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E2031" w:rsidRPr="001831CC">
                        <w:rPr>
                          <w:caps w:val="0"/>
                          <w:szCs w:val="20"/>
                        </w:rPr>
                        <w:t>bndiaye0218@gmail.com</w:t>
                      </w:r>
                    </w:sdtContent>
                  </w:sdt>
                </w:p>
              </w:tc>
            </w:tr>
          </w:tbl>
          <w:p w:rsidR="002C2CDD" w:rsidRPr="005A1D9B" w:rsidRDefault="004036B2" w:rsidP="007569C1">
            <w:pPr>
              <w:pStyle w:val="Titre3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xpérience :"/>
                <w:tag w:val="Expérience :"/>
                <w:id w:val="1217937480"/>
                <w:placeholder>
                  <w:docPart w:val="4B63BDE059A14CFBA17001882584B0A0"/>
                </w:placeholder>
                <w:temporary/>
                <w:showingPlcHdr/>
                <w15:appearance w15:val="hidden"/>
              </w:sdtPr>
              <w:sdtEndPr/>
              <w:sdtContent>
                <w:r w:rsidR="00E905AA" w:rsidRPr="001831CC">
                  <w:rPr>
                    <w:sz w:val="24"/>
                    <w:lang w:bidi="fr-FR"/>
                  </w:rPr>
                  <w:t>EXPERIENCES PROFESSIONNELLES</w:t>
                </w:r>
              </w:sdtContent>
            </w:sdt>
          </w:p>
          <w:p w:rsidR="002C2CDD" w:rsidRPr="005A1D9B" w:rsidRDefault="00086CAB" w:rsidP="007569C1">
            <w:pPr>
              <w:pStyle w:val="Titre4"/>
              <w:rPr>
                <w:sz w:val="20"/>
                <w:szCs w:val="20"/>
              </w:rPr>
            </w:pPr>
            <w:r w:rsidRPr="005A1D9B">
              <w:rPr>
                <w:rStyle w:val="undefined"/>
                <w:sz w:val="20"/>
                <w:szCs w:val="20"/>
              </w:rPr>
              <w:t>Développeur FullStack (Alternant)</w:t>
            </w:r>
            <w:r w:rsidR="002C2CDD" w:rsidRPr="005A1D9B">
              <w:rPr>
                <w:sz w:val="20"/>
                <w:szCs w:val="20"/>
                <w:lang w:bidi="fr-FR"/>
              </w:rPr>
              <w:t xml:space="preserve"> • </w:t>
            </w:r>
            <w:r w:rsidRPr="005A1D9B">
              <w:rPr>
                <w:rStyle w:val="undefined"/>
                <w:sz w:val="20"/>
                <w:szCs w:val="20"/>
              </w:rPr>
              <w:t>DSI Mairie de Clichy</w:t>
            </w:r>
            <w:r w:rsidR="002C2CDD" w:rsidRPr="005A1D9B">
              <w:rPr>
                <w:sz w:val="20"/>
                <w:szCs w:val="20"/>
                <w:lang w:bidi="fr-FR"/>
              </w:rPr>
              <w:t xml:space="preserve"> • </w:t>
            </w:r>
            <w:r w:rsidRPr="005A1D9B">
              <w:rPr>
                <w:sz w:val="20"/>
                <w:szCs w:val="20"/>
                <w:lang w:bidi="fr-FR"/>
              </w:rPr>
              <w:t>Septembre 2018-Septembre 2019</w:t>
            </w:r>
          </w:p>
          <w:p w:rsidR="00086CAB" w:rsidRPr="005A1D9B" w:rsidRDefault="00086CAB" w:rsidP="00086CAB">
            <w:pPr>
              <w:rPr>
                <w:sz w:val="20"/>
                <w:szCs w:val="20"/>
              </w:rPr>
            </w:pPr>
            <w:r w:rsidRPr="005A1D9B">
              <w:rPr>
                <w:sz w:val="20"/>
                <w:szCs w:val="20"/>
              </w:rPr>
              <w:t>-</w:t>
            </w:r>
            <w:r w:rsidR="00670521">
              <w:t xml:space="preserve"> </w:t>
            </w:r>
            <w:r w:rsidR="00670521">
              <w:rPr>
                <w:sz w:val="20"/>
                <w:szCs w:val="20"/>
              </w:rPr>
              <w:t>O</w:t>
            </w:r>
            <w:r w:rsidR="00670521" w:rsidRPr="00670521">
              <w:rPr>
                <w:sz w:val="20"/>
                <w:szCs w:val="20"/>
              </w:rPr>
              <w:t>util d’alerte</w:t>
            </w:r>
            <w:r w:rsidR="00670521">
              <w:rPr>
                <w:sz w:val="20"/>
                <w:szCs w:val="20"/>
              </w:rPr>
              <w:t xml:space="preserve"> (SMS et email)</w:t>
            </w:r>
            <w:r w:rsidR="00670521" w:rsidRPr="00670521">
              <w:rPr>
                <w:sz w:val="20"/>
                <w:szCs w:val="20"/>
              </w:rPr>
              <w:t xml:space="preserve"> pour le r</w:t>
            </w:r>
            <w:r w:rsidR="00670521">
              <w:rPr>
                <w:sz w:val="20"/>
                <w:szCs w:val="20"/>
              </w:rPr>
              <w:t>enouvellement des marches publics (NodeJS, Express.js, MongoDB, SMSGuetway…)</w:t>
            </w:r>
          </w:p>
          <w:p w:rsidR="00086CAB" w:rsidRPr="005A1D9B" w:rsidRDefault="00086CAB" w:rsidP="00086CAB">
            <w:pPr>
              <w:rPr>
                <w:sz w:val="20"/>
                <w:szCs w:val="20"/>
              </w:rPr>
            </w:pPr>
            <w:r w:rsidRPr="005A1D9B">
              <w:rPr>
                <w:sz w:val="20"/>
                <w:szCs w:val="20"/>
              </w:rPr>
              <w:t>-Réalisation d'une interface d'analyse</w:t>
            </w:r>
            <w:r w:rsidR="00670521">
              <w:rPr>
                <w:sz w:val="20"/>
                <w:szCs w:val="20"/>
              </w:rPr>
              <w:t xml:space="preserve"> statistique</w:t>
            </w:r>
            <w:r w:rsidRPr="005A1D9B">
              <w:rPr>
                <w:sz w:val="20"/>
                <w:szCs w:val="20"/>
              </w:rPr>
              <w:t xml:space="preserve"> des pointages des écoles de la ville de Clichy (</w:t>
            </w:r>
            <w:proofErr w:type="spellStart"/>
            <w:r w:rsidRPr="005A1D9B">
              <w:rPr>
                <w:sz w:val="20"/>
                <w:szCs w:val="20"/>
              </w:rPr>
              <w:t>AngularJS</w:t>
            </w:r>
            <w:proofErr w:type="spellEnd"/>
            <w:r w:rsidRPr="005A1D9B">
              <w:rPr>
                <w:sz w:val="20"/>
                <w:szCs w:val="20"/>
              </w:rPr>
              <w:t>, highchart.js, Node.js)</w:t>
            </w:r>
          </w:p>
          <w:p w:rsidR="002C2CDD" w:rsidRPr="005A1D9B" w:rsidRDefault="00086CAB" w:rsidP="00086CAB">
            <w:pPr>
              <w:rPr>
                <w:sz w:val="20"/>
                <w:szCs w:val="20"/>
              </w:rPr>
            </w:pPr>
            <w:r w:rsidRPr="005A1D9B">
              <w:rPr>
                <w:sz w:val="20"/>
                <w:szCs w:val="20"/>
              </w:rPr>
              <w:t>-</w:t>
            </w:r>
            <w:r w:rsidR="00670521">
              <w:rPr>
                <w:sz w:val="20"/>
                <w:szCs w:val="20"/>
              </w:rPr>
              <w:t xml:space="preserve"> Gestion de projet, cadrage de projet, rédaction des cahiers de charges fonctionnel et technique, utilisation des méthodes AGILE (</w:t>
            </w:r>
            <w:proofErr w:type="spellStart"/>
            <w:r w:rsidR="00670521">
              <w:rPr>
                <w:sz w:val="20"/>
                <w:szCs w:val="20"/>
              </w:rPr>
              <w:t>Xmind</w:t>
            </w:r>
            <w:proofErr w:type="spellEnd"/>
            <w:r w:rsidR="00670521">
              <w:rPr>
                <w:sz w:val="20"/>
                <w:szCs w:val="20"/>
              </w:rPr>
              <w:t xml:space="preserve">, </w:t>
            </w:r>
            <w:proofErr w:type="spellStart"/>
            <w:r w:rsidR="00670521">
              <w:rPr>
                <w:sz w:val="20"/>
                <w:szCs w:val="20"/>
              </w:rPr>
              <w:t>MSProject</w:t>
            </w:r>
            <w:proofErr w:type="spellEnd"/>
            <w:r w:rsidR="00670521">
              <w:rPr>
                <w:sz w:val="20"/>
                <w:szCs w:val="20"/>
              </w:rPr>
              <w:t xml:space="preserve"> …)</w:t>
            </w:r>
          </w:p>
          <w:p w:rsidR="002C2CDD" w:rsidRPr="005A1D9B" w:rsidRDefault="00086CAB" w:rsidP="007569C1">
            <w:pPr>
              <w:pStyle w:val="Titre4"/>
              <w:rPr>
                <w:sz w:val="20"/>
                <w:szCs w:val="20"/>
              </w:rPr>
            </w:pPr>
            <w:r w:rsidRPr="005A1D9B">
              <w:rPr>
                <w:sz w:val="20"/>
                <w:szCs w:val="20"/>
              </w:rPr>
              <w:t>Développeur FullStack (Stagiaire)</w:t>
            </w:r>
            <w:r w:rsidR="002C2CDD" w:rsidRPr="005A1D9B">
              <w:rPr>
                <w:sz w:val="20"/>
                <w:szCs w:val="20"/>
                <w:lang w:bidi="fr-FR"/>
              </w:rPr>
              <w:t xml:space="preserve"> • </w:t>
            </w:r>
            <w:r w:rsidRPr="005A1D9B">
              <w:rPr>
                <w:sz w:val="20"/>
                <w:szCs w:val="20"/>
              </w:rPr>
              <w:t>DSI Mairie de Clichy</w:t>
            </w:r>
            <w:r w:rsidR="002C2CDD" w:rsidRPr="005A1D9B">
              <w:rPr>
                <w:sz w:val="20"/>
                <w:szCs w:val="20"/>
                <w:lang w:bidi="fr-FR"/>
              </w:rPr>
              <w:t xml:space="preserve"> • </w:t>
            </w:r>
            <w:r w:rsidRPr="005A1D9B">
              <w:rPr>
                <w:sz w:val="20"/>
                <w:szCs w:val="20"/>
              </w:rPr>
              <w:t>Avril 2018-SEPTEMBRE 2018</w:t>
            </w:r>
          </w:p>
          <w:p w:rsidR="00086CAB" w:rsidRPr="005A1D9B" w:rsidRDefault="00086CAB" w:rsidP="00086CAB">
            <w:pPr>
              <w:pStyle w:val="Titre4"/>
              <w:rPr>
                <w:rFonts w:asciiTheme="minorHAnsi" w:eastAsiaTheme="minorHAnsi" w:hAnsiTheme="minorHAnsi" w:cstheme="minorBidi"/>
                <w:iCs w:val="0"/>
                <w:caps w:val="0"/>
                <w:sz w:val="20"/>
                <w:szCs w:val="20"/>
              </w:rPr>
            </w:pPr>
            <w:r w:rsidRPr="005A1D9B">
              <w:rPr>
                <w:rFonts w:asciiTheme="minorHAnsi" w:eastAsiaTheme="minorHAnsi" w:hAnsiTheme="minorHAnsi" w:cstheme="minorBidi"/>
                <w:iCs w:val="0"/>
                <w:caps w:val="0"/>
                <w:sz w:val="20"/>
                <w:szCs w:val="20"/>
              </w:rPr>
              <w:t>- Réalisation outil</w:t>
            </w:r>
            <w:r w:rsidR="005A0A76">
              <w:rPr>
                <w:rFonts w:asciiTheme="minorHAnsi" w:eastAsiaTheme="minorHAnsi" w:hAnsiTheme="minorHAnsi" w:cstheme="minorBidi"/>
                <w:iCs w:val="0"/>
                <w:caps w:val="0"/>
                <w:sz w:val="20"/>
                <w:szCs w:val="20"/>
              </w:rPr>
              <w:t xml:space="preserve"> de calcul du Quotient familial</w:t>
            </w:r>
            <w:r w:rsidRPr="005A1D9B">
              <w:rPr>
                <w:rFonts w:asciiTheme="minorHAnsi" w:eastAsiaTheme="minorHAnsi" w:hAnsiTheme="minorHAnsi" w:cstheme="minorBidi"/>
                <w:iCs w:val="0"/>
                <w:caps w:val="0"/>
                <w:sz w:val="20"/>
                <w:szCs w:val="20"/>
              </w:rPr>
              <w:t xml:space="preserve"> Journalier et des tarifs des prestations scolaire</w:t>
            </w:r>
            <w:r w:rsidR="005A0A76">
              <w:rPr>
                <w:rFonts w:asciiTheme="minorHAnsi" w:eastAsiaTheme="minorHAnsi" w:hAnsiTheme="minorHAnsi" w:cstheme="minorBidi"/>
                <w:iCs w:val="0"/>
                <w:caps w:val="0"/>
                <w:sz w:val="20"/>
                <w:szCs w:val="20"/>
              </w:rPr>
              <w:t>s</w:t>
            </w:r>
            <w:r w:rsidRPr="005A1D9B">
              <w:rPr>
                <w:rFonts w:asciiTheme="minorHAnsi" w:eastAsiaTheme="minorHAnsi" w:hAnsiTheme="minorHAnsi" w:cstheme="minorBidi"/>
                <w:iCs w:val="0"/>
                <w:caps w:val="0"/>
                <w:sz w:val="20"/>
                <w:szCs w:val="20"/>
              </w:rPr>
              <w:t xml:space="preserve"> (JEE)</w:t>
            </w:r>
          </w:p>
          <w:p w:rsidR="002C2CDD" w:rsidRPr="005A1D9B" w:rsidRDefault="00086CAB" w:rsidP="00086CAB">
            <w:pPr>
              <w:rPr>
                <w:sz w:val="20"/>
                <w:szCs w:val="20"/>
              </w:rPr>
            </w:pPr>
            <w:r w:rsidRPr="005A1D9B">
              <w:rPr>
                <w:sz w:val="20"/>
                <w:szCs w:val="20"/>
              </w:rPr>
              <w:t>-Réalisation logiciel de demande d'équipement</w:t>
            </w:r>
            <w:r w:rsidR="005A0A76">
              <w:rPr>
                <w:sz w:val="20"/>
                <w:szCs w:val="20"/>
              </w:rPr>
              <w:t>s</w:t>
            </w:r>
            <w:r w:rsidRPr="005A1D9B">
              <w:rPr>
                <w:sz w:val="20"/>
                <w:szCs w:val="20"/>
              </w:rPr>
              <w:t xml:space="preserve"> informatique</w:t>
            </w:r>
            <w:r w:rsidR="005A0A76">
              <w:rPr>
                <w:sz w:val="20"/>
                <w:szCs w:val="20"/>
              </w:rPr>
              <w:t>s</w:t>
            </w:r>
            <w:r w:rsidRPr="005A1D9B">
              <w:rPr>
                <w:sz w:val="20"/>
                <w:szCs w:val="20"/>
              </w:rPr>
              <w:t xml:space="preserve"> pour la ville de Clichy (Symfony, Ajax)</w:t>
            </w:r>
          </w:p>
          <w:p w:rsidR="00086CAB" w:rsidRPr="005A1D9B" w:rsidRDefault="005A1D9B" w:rsidP="00086CAB">
            <w:pPr>
              <w:pStyle w:val="Titre4"/>
              <w:rPr>
                <w:sz w:val="20"/>
                <w:szCs w:val="20"/>
              </w:rPr>
            </w:pPr>
            <w:r w:rsidRPr="005A1D9B">
              <w:rPr>
                <w:sz w:val="20"/>
                <w:szCs w:val="20"/>
              </w:rPr>
              <w:t>Développeur FullStack (Stagiaire</w:t>
            </w:r>
            <w:r w:rsidR="005A0A76" w:rsidRPr="005A1D9B">
              <w:rPr>
                <w:sz w:val="20"/>
                <w:szCs w:val="20"/>
              </w:rPr>
              <w:t>)</w:t>
            </w:r>
            <w:r w:rsidR="005A0A76" w:rsidRPr="005A1D9B">
              <w:rPr>
                <w:sz w:val="20"/>
                <w:szCs w:val="20"/>
                <w:lang w:bidi="fr-FR"/>
              </w:rPr>
              <w:t xml:space="preserve"> •</w:t>
            </w:r>
            <w:r w:rsidR="00086CAB" w:rsidRPr="005A1D9B">
              <w:rPr>
                <w:sz w:val="20"/>
                <w:szCs w:val="20"/>
                <w:lang w:bidi="fr-FR"/>
              </w:rPr>
              <w:t xml:space="preserve"> </w:t>
            </w:r>
            <w:r w:rsidRPr="005A1D9B">
              <w:rPr>
                <w:sz w:val="20"/>
                <w:szCs w:val="20"/>
              </w:rPr>
              <w:t>Labonnebrique.fr SA</w:t>
            </w:r>
            <w:r w:rsidR="00086CAB" w:rsidRPr="005A1D9B">
              <w:rPr>
                <w:sz w:val="20"/>
                <w:szCs w:val="20"/>
                <w:lang w:bidi="fr-FR"/>
              </w:rPr>
              <w:t xml:space="preserve">• </w:t>
            </w:r>
            <w:r w:rsidRPr="005A1D9B">
              <w:rPr>
                <w:sz w:val="20"/>
                <w:szCs w:val="20"/>
              </w:rPr>
              <w:t>Avril 2017</w:t>
            </w:r>
            <w:r w:rsidR="00086CAB" w:rsidRPr="005A1D9B">
              <w:rPr>
                <w:sz w:val="20"/>
                <w:szCs w:val="20"/>
              </w:rPr>
              <w:t>-</w:t>
            </w:r>
            <w:r w:rsidRPr="005A1D9B">
              <w:rPr>
                <w:sz w:val="20"/>
                <w:szCs w:val="20"/>
              </w:rPr>
              <w:t>AOUT 2017</w:t>
            </w:r>
          </w:p>
          <w:p w:rsidR="00086CAB" w:rsidRDefault="00670521" w:rsidP="00086CAB">
            <w:pPr>
              <w:pStyle w:val="Titre4"/>
              <w:rPr>
                <w:rFonts w:asciiTheme="minorHAnsi" w:hAnsiTheme="minorHAnsi"/>
                <w:caps w:val="0"/>
                <w:sz w:val="20"/>
                <w:szCs w:val="20"/>
              </w:rPr>
            </w:pPr>
            <w:r w:rsidRPr="00670521">
              <w:rPr>
                <w:rFonts w:asciiTheme="minorHAnsi" w:hAnsiTheme="minorHAnsi"/>
                <w:sz w:val="20"/>
                <w:szCs w:val="20"/>
              </w:rPr>
              <w:t>-</w:t>
            </w:r>
            <w:r w:rsidRPr="00670521">
              <w:rPr>
                <w:rFonts w:asciiTheme="minorHAnsi" w:hAnsiTheme="minorHAnsi"/>
                <w:caps w:val="0"/>
                <w:sz w:val="20"/>
                <w:szCs w:val="20"/>
              </w:rPr>
              <w:t xml:space="preserve">rajout module de recherche avec </w:t>
            </w:r>
            <w:proofErr w:type="spellStart"/>
            <w:r w:rsidRPr="00670521">
              <w:rPr>
                <w:rFonts w:asciiTheme="minorHAnsi" w:hAnsiTheme="minorHAnsi"/>
                <w:caps w:val="0"/>
                <w:sz w:val="20"/>
                <w:szCs w:val="20"/>
              </w:rPr>
              <w:t>autocompletion</w:t>
            </w:r>
            <w:proofErr w:type="spellEnd"/>
          </w:p>
          <w:p w:rsidR="00670521" w:rsidRPr="00670521" w:rsidRDefault="00670521" w:rsidP="00086CAB">
            <w:pPr>
              <w:pStyle w:val="Titre4"/>
              <w:rPr>
                <w:rFonts w:asciiTheme="minorHAnsi" w:hAnsiTheme="minorHAnsi"/>
                <w:sz w:val="20"/>
                <w:szCs w:val="20"/>
              </w:rPr>
            </w:pPr>
          </w:p>
          <w:p w:rsidR="00086CAB" w:rsidRDefault="0067513C" w:rsidP="00086CAB">
            <w:pPr>
              <w:pStyle w:val="Titre4"/>
              <w:rPr>
                <w:sz w:val="20"/>
                <w:szCs w:val="20"/>
              </w:rPr>
            </w:pPr>
            <w:r w:rsidRPr="0067513C">
              <w:rPr>
                <w:sz w:val="20"/>
                <w:szCs w:val="20"/>
              </w:rPr>
              <w:t>Stagiaire réseau</w:t>
            </w:r>
            <w:r w:rsidR="00086CAB" w:rsidRPr="005A1D9B">
              <w:rPr>
                <w:sz w:val="20"/>
                <w:szCs w:val="20"/>
                <w:lang w:bidi="fr-FR"/>
              </w:rPr>
              <w:t xml:space="preserve">• </w:t>
            </w:r>
            <w:r w:rsidRPr="0067513C">
              <w:rPr>
                <w:sz w:val="20"/>
                <w:szCs w:val="20"/>
              </w:rPr>
              <w:t>CFAO Technologie</w:t>
            </w:r>
            <w:r>
              <w:rPr>
                <w:sz w:val="20"/>
                <w:szCs w:val="20"/>
              </w:rPr>
              <w:t xml:space="preserve"> </w:t>
            </w:r>
            <w:r w:rsidR="005A1D9B" w:rsidRPr="005A1D9B">
              <w:rPr>
                <w:sz w:val="20"/>
                <w:szCs w:val="20"/>
              </w:rPr>
              <w:t>Sénégal</w:t>
            </w:r>
            <w:r w:rsidR="00086CAB" w:rsidRPr="005A1D9B">
              <w:rPr>
                <w:sz w:val="20"/>
                <w:szCs w:val="20"/>
                <w:lang w:bidi="fr-FR"/>
              </w:rPr>
              <w:t xml:space="preserve">• </w:t>
            </w:r>
            <w:r>
              <w:rPr>
                <w:sz w:val="20"/>
                <w:szCs w:val="20"/>
              </w:rPr>
              <w:t>JUILLET</w:t>
            </w:r>
            <w:r w:rsidR="005A1D9B" w:rsidRPr="005A1D9B">
              <w:rPr>
                <w:sz w:val="20"/>
                <w:szCs w:val="20"/>
              </w:rPr>
              <w:t xml:space="preserve"> 2016-SEPTEMBRE 2016</w:t>
            </w:r>
          </w:p>
          <w:p w:rsidR="0067513C" w:rsidRPr="005A1D9B" w:rsidRDefault="0067513C" w:rsidP="00086CAB">
            <w:pPr>
              <w:pStyle w:val="Titre4"/>
              <w:rPr>
                <w:sz w:val="20"/>
                <w:szCs w:val="20"/>
              </w:rPr>
            </w:pPr>
            <w:r w:rsidRPr="005A1D9B">
              <w:rPr>
                <w:sz w:val="20"/>
                <w:szCs w:val="20"/>
              </w:rPr>
              <w:t>Agent d'Acceuil</w:t>
            </w:r>
            <w:r w:rsidRPr="005A1D9B">
              <w:rPr>
                <w:sz w:val="20"/>
                <w:szCs w:val="20"/>
                <w:lang w:bidi="fr-FR"/>
              </w:rPr>
              <w:t xml:space="preserve">• </w:t>
            </w:r>
            <w:r w:rsidRPr="005A1D9B">
              <w:rPr>
                <w:sz w:val="20"/>
                <w:szCs w:val="20"/>
              </w:rPr>
              <w:t>BICIS Sénégal</w:t>
            </w:r>
            <w:r w:rsidRPr="005A1D9B">
              <w:rPr>
                <w:sz w:val="20"/>
                <w:szCs w:val="20"/>
                <w:lang w:bidi="fr-FR"/>
              </w:rPr>
              <w:t xml:space="preserve">• </w:t>
            </w:r>
            <w:r>
              <w:rPr>
                <w:sz w:val="20"/>
                <w:szCs w:val="20"/>
              </w:rPr>
              <w:t>AOUT 2015-SEPTEMBRE 2015</w:t>
            </w:r>
          </w:p>
          <w:p w:rsidR="002C2CDD" w:rsidRPr="005A1D9B" w:rsidRDefault="004036B2" w:rsidP="007569C1">
            <w:pPr>
              <w:pStyle w:val="Titre3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Formation :"/>
                <w:tag w:val="Formation :"/>
                <w:id w:val="1349516922"/>
                <w:placeholder>
                  <w:docPart w:val="BFA6A05AC1D94F7AAC05A416CD929CC0"/>
                </w:placeholder>
                <w:temporary/>
                <w:showingPlcHdr/>
                <w15:appearance w15:val="hidden"/>
              </w:sdtPr>
              <w:sdtEndPr/>
              <w:sdtContent>
                <w:r w:rsidR="00E905AA" w:rsidRPr="001831CC">
                  <w:rPr>
                    <w:sz w:val="24"/>
                    <w:lang w:bidi="fr-FR"/>
                  </w:rPr>
                  <w:t>FORMATIONS</w:t>
                </w:r>
              </w:sdtContent>
            </w:sdt>
          </w:p>
          <w:p w:rsidR="005A1D9B" w:rsidRDefault="005A1D9B" w:rsidP="005A1D9B">
            <w:pPr>
              <w:pStyle w:val="Titre4"/>
              <w:rPr>
                <w:rStyle w:val="undefined"/>
              </w:rPr>
            </w:pPr>
            <w:r w:rsidRPr="005A1D9B">
              <w:rPr>
                <w:rStyle w:val="undefined"/>
                <w:b/>
                <w:sz w:val="20"/>
                <w:szCs w:val="20"/>
              </w:rPr>
              <w:t>Master 2 INFORMATIQUE (</w:t>
            </w:r>
            <w:r w:rsidRPr="005A1D9B">
              <w:rPr>
                <w:b/>
                <w:sz w:val="20"/>
                <w:szCs w:val="20"/>
                <w:lang w:bidi="fr-FR"/>
              </w:rPr>
              <w:t>Genie Logiciel SUR) •</w:t>
            </w:r>
            <w:r w:rsidR="002C2CDD" w:rsidRPr="005A1D9B">
              <w:rPr>
                <w:sz w:val="20"/>
                <w:szCs w:val="20"/>
                <w:lang w:bidi="fr-FR"/>
              </w:rPr>
              <w:t xml:space="preserve"> </w:t>
            </w:r>
            <w:r w:rsidRPr="005A1D9B">
              <w:rPr>
                <w:sz w:val="20"/>
                <w:szCs w:val="20"/>
              </w:rPr>
              <w:t>2018/2019</w:t>
            </w:r>
            <w:r w:rsidR="002C2CDD" w:rsidRPr="005A1D9B">
              <w:rPr>
                <w:sz w:val="20"/>
                <w:szCs w:val="20"/>
                <w:lang w:bidi="fr-FR"/>
              </w:rPr>
              <w:t xml:space="preserve"> • </w:t>
            </w:r>
            <w:r>
              <w:rPr>
                <w:rStyle w:val="undefined"/>
              </w:rPr>
              <w:t>Université Paris-Est Créteil</w:t>
            </w:r>
          </w:p>
          <w:p w:rsidR="005A1D9B" w:rsidRPr="005A1D9B" w:rsidRDefault="005A1D9B" w:rsidP="005A1D9B">
            <w:pPr>
              <w:pStyle w:val="Titre4"/>
              <w:rPr>
                <w:sz w:val="20"/>
                <w:szCs w:val="20"/>
              </w:rPr>
            </w:pPr>
            <w:r>
              <w:rPr>
                <w:rStyle w:val="undefined"/>
                <w:b/>
                <w:sz w:val="20"/>
                <w:szCs w:val="20"/>
              </w:rPr>
              <w:t xml:space="preserve">Master 1 </w:t>
            </w:r>
            <w:r w:rsidRPr="005A1D9B">
              <w:rPr>
                <w:rStyle w:val="undefined"/>
                <w:b/>
                <w:sz w:val="20"/>
                <w:szCs w:val="20"/>
              </w:rPr>
              <w:t xml:space="preserve">INFORMATIQUE </w:t>
            </w:r>
            <w:r>
              <w:rPr>
                <w:rStyle w:val="undefined"/>
                <w:b/>
                <w:sz w:val="20"/>
                <w:szCs w:val="20"/>
              </w:rPr>
              <w:t>(</w:t>
            </w:r>
            <w:r w:rsidRPr="005A1D9B">
              <w:rPr>
                <w:rStyle w:val="undefined"/>
                <w:b/>
                <w:sz w:val="20"/>
                <w:szCs w:val="20"/>
              </w:rPr>
              <w:t>GENIE</w:t>
            </w:r>
            <w:r>
              <w:rPr>
                <w:b/>
                <w:sz w:val="20"/>
                <w:szCs w:val="20"/>
                <w:lang w:bidi="fr-FR"/>
              </w:rPr>
              <w:t xml:space="preserve"> LOGICIEL) •</w:t>
            </w:r>
            <w:r w:rsidRPr="005A1D9B">
              <w:rPr>
                <w:sz w:val="20"/>
                <w:szCs w:val="20"/>
                <w:lang w:bidi="fr-FR"/>
              </w:rPr>
              <w:t xml:space="preserve"> </w:t>
            </w:r>
            <w:r w:rsidRPr="005A1D9B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7</w:t>
            </w:r>
            <w:r w:rsidRPr="005A1D9B">
              <w:rPr>
                <w:sz w:val="20"/>
                <w:szCs w:val="20"/>
              </w:rPr>
              <w:t>/201</w:t>
            </w:r>
            <w:r>
              <w:rPr>
                <w:sz w:val="20"/>
                <w:szCs w:val="20"/>
              </w:rPr>
              <w:t>8</w:t>
            </w:r>
            <w:r w:rsidRPr="005A1D9B">
              <w:rPr>
                <w:sz w:val="20"/>
                <w:szCs w:val="20"/>
                <w:lang w:bidi="fr-FR"/>
              </w:rPr>
              <w:t xml:space="preserve"> • </w:t>
            </w:r>
            <w:r w:rsidRPr="005A1D9B">
              <w:rPr>
                <w:rStyle w:val="undefined"/>
              </w:rPr>
              <w:t>Aix-Marseille Université</w:t>
            </w:r>
          </w:p>
          <w:p w:rsidR="005A1D9B" w:rsidRPr="009C0959" w:rsidRDefault="005A1D9B" w:rsidP="005A1D9B">
            <w:pPr>
              <w:pStyle w:val="Titre4"/>
            </w:pPr>
            <w:r w:rsidRPr="005A1D9B">
              <w:rPr>
                <w:rStyle w:val="undefined"/>
                <w:b/>
              </w:rPr>
              <w:t>LICENCE 3 INFORMATIQUE (Genie LOGICIEL) •</w:t>
            </w:r>
            <w:r w:rsidRPr="005A1D9B">
              <w:rPr>
                <w:sz w:val="20"/>
                <w:szCs w:val="20"/>
                <w:lang w:bidi="fr-FR"/>
              </w:rPr>
              <w:t xml:space="preserve"> </w:t>
            </w:r>
            <w:r w:rsidRPr="005A1D9B">
              <w:rPr>
                <w:sz w:val="20"/>
                <w:szCs w:val="20"/>
              </w:rPr>
              <w:t>201</w:t>
            </w:r>
            <w:r w:rsidR="00742D1B">
              <w:rPr>
                <w:sz w:val="20"/>
                <w:szCs w:val="20"/>
              </w:rPr>
              <w:t>6</w:t>
            </w:r>
            <w:r w:rsidRPr="005A1D9B">
              <w:rPr>
                <w:sz w:val="20"/>
                <w:szCs w:val="20"/>
              </w:rPr>
              <w:t>/201</w:t>
            </w:r>
            <w:r w:rsidR="00742D1B">
              <w:rPr>
                <w:sz w:val="20"/>
                <w:szCs w:val="20"/>
              </w:rPr>
              <w:t>7</w:t>
            </w:r>
            <w:r w:rsidRPr="005A1D9B">
              <w:rPr>
                <w:sz w:val="20"/>
                <w:szCs w:val="20"/>
                <w:lang w:bidi="fr-FR"/>
              </w:rPr>
              <w:t xml:space="preserve"> • </w:t>
            </w:r>
            <w:r w:rsidR="00742D1B" w:rsidRPr="00742D1B">
              <w:rPr>
                <w:rStyle w:val="undefined"/>
              </w:rPr>
              <w:t>Université d'Avignon et des Pays de Vaucluse</w:t>
            </w:r>
          </w:p>
          <w:p w:rsidR="00742D1B" w:rsidRPr="009C0959" w:rsidRDefault="00742D1B" w:rsidP="00742D1B">
            <w:pPr>
              <w:pStyle w:val="Titre4"/>
            </w:pPr>
            <w:r w:rsidRPr="005A1D9B">
              <w:rPr>
                <w:rStyle w:val="undefined"/>
                <w:b/>
              </w:rPr>
              <w:t xml:space="preserve">LICENCE </w:t>
            </w:r>
            <w:r>
              <w:rPr>
                <w:rStyle w:val="undefined"/>
                <w:b/>
              </w:rPr>
              <w:t>Professionelle</w:t>
            </w:r>
            <w:r w:rsidRPr="005A1D9B">
              <w:rPr>
                <w:rStyle w:val="undefined"/>
                <w:b/>
              </w:rPr>
              <w:t xml:space="preserve"> (</w:t>
            </w:r>
            <w:r>
              <w:rPr>
                <w:rStyle w:val="undefined"/>
                <w:b/>
              </w:rPr>
              <w:t>reseaux et services</w:t>
            </w:r>
            <w:r w:rsidRPr="005A1D9B">
              <w:rPr>
                <w:rStyle w:val="undefined"/>
                <w:b/>
              </w:rPr>
              <w:t>) •</w:t>
            </w:r>
            <w:r w:rsidRPr="005A1D9B">
              <w:rPr>
                <w:sz w:val="20"/>
                <w:szCs w:val="20"/>
                <w:lang w:bidi="fr-FR"/>
              </w:rPr>
              <w:t xml:space="preserve"> </w:t>
            </w:r>
            <w:r w:rsidRPr="005A1D9B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5</w:t>
            </w:r>
            <w:r w:rsidRPr="005A1D9B">
              <w:rPr>
                <w:sz w:val="20"/>
                <w:szCs w:val="20"/>
              </w:rPr>
              <w:t>/201</w:t>
            </w:r>
            <w:r>
              <w:rPr>
                <w:sz w:val="20"/>
                <w:szCs w:val="20"/>
              </w:rPr>
              <w:t>6</w:t>
            </w:r>
            <w:r w:rsidRPr="005A1D9B">
              <w:rPr>
                <w:sz w:val="20"/>
                <w:szCs w:val="20"/>
                <w:lang w:bidi="fr-FR"/>
              </w:rPr>
              <w:t xml:space="preserve"> • </w:t>
            </w:r>
            <w:r w:rsidRPr="00742D1B">
              <w:rPr>
                <w:rStyle w:val="undefined"/>
              </w:rPr>
              <w:t>Ecole Supérieure des Telecommunication</w:t>
            </w:r>
            <w:r>
              <w:rPr>
                <w:rStyle w:val="undefined"/>
              </w:rPr>
              <w:t>s DE DAKAR</w:t>
            </w:r>
          </w:p>
          <w:p w:rsidR="00741125" w:rsidRPr="009C0959" w:rsidRDefault="00742D1B" w:rsidP="00742D1B">
            <w:pPr>
              <w:pStyle w:val="Titre4"/>
            </w:pPr>
            <w:r>
              <w:rPr>
                <w:rStyle w:val="undefined"/>
                <w:b/>
              </w:rPr>
              <w:t>DUT</w:t>
            </w:r>
            <w:r w:rsidRPr="005A1D9B">
              <w:rPr>
                <w:rStyle w:val="undefined"/>
                <w:b/>
              </w:rPr>
              <w:t xml:space="preserve"> (</w:t>
            </w:r>
            <w:r>
              <w:rPr>
                <w:rStyle w:val="undefined"/>
                <w:b/>
              </w:rPr>
              <w:t>Telecoms-reseaux</w:t>
            </w:r>
            <w:r w:rsidRPr="005A1D9B">
              <w:rPr>
                <w:rStyle w:val="undefined"/>
                <w:b/>
              </w:rPr>
              <w:t>) •</w:t>
            </w:r>
            <w:r w:rsidRPr="005A1D9B">
              <w:rPr>
                <w:sz w:val="20"/>
                <w:szCs w:val="20"/>
                <w:lang w:bidi="fr-FR"/>
              </w:rPr>
              <w:t xml:space="preserve"> </w:t>
            </w:r>
            <w:r w:rsidRPr="005A1D9B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3</w:t>
            </w:r>
            <w:r w:rsidRPr="005A1D9B">
              <w:rPr>
                <w:sz w:val="20"/>
                <w:szCs w:val="20"/>
              </w:rPr>
              <w:t>/201</w:t>
            </w:r>
            <w:r>
              <w:rPr>
                <w:sz w:val="20"/>
                <w:szCs w:val="20"/>
              </w:rPr>
              <w:t>5</w:t>
            </w:r>
            <w:r w:rsidRPr="005A1D9B">
              <w:rPr>
                <w:sz w:val="20"/>
                <w:szCs w:val="20"/>
                <w:lang w:bidi="fr-FR"/>
              </w:rPr>
              <w:t xml:space="preserve"> • </w:t>
            </w:r>
            <w:r w:rsidRPr="00742D1B">
              <w:rPr>
                <w:rStyle w:val="undefined"/>
              </w:rPr>
              <w:t>Ecole Supérieure Polytechnique de Dakar</w:t>
            </w:r>
          </w:p>
        </w:tc>
      </w:tr>
    </w:tbl>
    <w:p w:rsidR="00290AAA" w:rsidRPr="009C0959" w:rsidRDefault="00290AAA" w:rsidP="00E22E87">
      <w:pPr>
        <w:pStyle w:val="Sansinterligne"/>
      </w:pPr>
      <w:bookmarkStart w:id="0" w:name="_GoBack"/>
      <w:bookmarkEnd w:id="0"/>
    </w:p>
    <w:sectPr w:rsidR="00290AAA" w:rsidRPr="009C0959" w:rsidSect="008F5E2D">
      <w:headerReference w:type="default" r:id="rId8"/>
      <w:footerReference w:type="default" r:id="rId9"/>
      <w:footerReference w:type="first" r:id="rId10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6B2" w:rsidRDefault="004036B2" w:rsidP="00713050">
      <w:pPr>
        <w:spacing w:line="240" w:lineRule="auto"/>
      </w:pPr>
      <w:r>
        <w:separator/>
      </w:r>
    </w:p>
  </w:endnote>
  <w:endnote w:type="continuationSeparator" w:id="0">
    <w:p w:rsidR="004036B2" w:rsidRDefault="004036B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Tableau de disposition du pied de page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Pieddepage"/>
          </w:pPr>
          <w:r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e 102" title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e 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e 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e libre 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angle isocèle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32C71C0" id="Groupe 102" o:spid="_x0000_s1026" alt="Titre : Icône de messageri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q2UDBOCAAA&#10;KjkAAA4AAAAAAAAAAAAAAAAALgIAAGRycy9lMm9Eb2MueG1sUEsBAi0AFAAGAAgAAAAhAGhHG9DY&#10;AAAAAwEAAA8AAAAAAAAAAAAAAAAAqAoAAGRycy9kb3ducmV2LnhtbFBLBQYAAAAABAAEAPMAAACt&#10;CwAAAAA=&#10;">
                    <o:lock v:ext="edit" aspectratio="t"/>
                    <v:oval id="Ovale 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e 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e libre 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e 4" title="Icôn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ercle autour du symbol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ymbole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73D7F8" id="Groupe 4" o:spid="_x0000_s1026" alt="Titre : Icôn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">
                    <o:lock v:ext="edit" aspectratio="t"/>
                    <v:shape id="Cercle autour du symbol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ymbole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e 10" title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07C985D" id="Groupe 10" o:spid="_x0000_s1026" alt="Titre : Icône de téléph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wgLQET4RAADJXQAADgAAAAAAAAAAAAAAAAAuAgAAZHJzL2Uyb0RvYy54bWxQSwECLQAUAAYACAAA&#10;ACEAaEcb0NgAAAADAQAADwAAAAAAAAAAAAAAAACYEwAAZHJzL2Rvd25yZXYueG1sUEsFBgAAAAAE&#10;AAQA8wAAAJ0UAAAAAA==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e 16" title="Icôn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ercle autour du symbol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ymbole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C26616D" id="Groupe 16" o:spid="_x0000_s1026" alt="Titre : Icôn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FlXgmPGEQAA8mMAAA4AAAAAAAAAAAAAAAAALgIAAGRycy9l&#10;Mm9Eb2MueG1sUEsBAi0AFAAGAAgAAAAhAGhHG9DYAAAAAwEAAA8AAAAAAAAAAAAAAAAAIBQAAGRy&#10;cy9kb3ducmV2LnhtbFBLBQYAAAAABAAEAPMAAAAlFQAAAAA=&#10;">
                    <o:lock v:ext="edit" aspectratio="t"/>
                    <v:shape id="Cercle autour du symbol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ymbole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-mail :"/>
            <w:tag w:val="E-mail :"/>
            <w:id w:val="-627010856"/>
            <w:placeholder>
              <w:docPart w:val="2BBB02CA7ED34C269B15BDDC1729CB31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5A0A76" w:rsidP="00811117">
              <w:pPr>
                <w:pStyle w:val="Pieddepage"/>
              </w:pPr>
              <w:r>
                <w:t>bndiaye0218@gmail.com</w:t>
              </w:r>
              <w:r>
                <w:br/>
                <w:t>48 rue lenain de tillemont 93100 montreuil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Bouton Twitter :"/>
            <w:tag w:val="Bouton Twitter :"/>
            <w:id w:val="-642033892"/>
            <w:placeholder>
              <w:docPart w:val="159E3722A171485B884D52738E2CBD6E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depage"/>
              </w:pPr>
              <w:r>
                <w:rPr>
                  <w:lang w:bidi="fr-FR"/>
                </w:rPr>
                <w:t>Bouton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éléphone :"/>
            <w:tag w:val="Téléphone :"/>
            <w:id w:val="617408819"/>
            <w:placeholder>
              <w:docPart w:val="2FBF451030A34420BD062B593039855B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086CAB" w:rsidP="00811117">
              <w:pPr>
                <w:pStyle w:val="Pieddepage"/>
              </w:pPr>
              <w:r>
                <w:t>(+33)0753108619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URL LinkedIn :"/>
            <w:tag w:val="URL LinkedIn :"/>
            <w:id w:val="-1413995599"/>
            <w:placeholder>
              <w:docPart w:val="247EA82639EB49F19E505A21EA3B88C6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086CAB" w:rsidP="00811117">
              <w:pPr>
                <w:pStyle w:val="Pieddepage"/>
              </w:pPr>
              <w:r>
                <w:t>https://www.linkedin.com/in/babacar-ndiaye-44bba2b7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086CAB">
        <w:pPr>
          <w:pStyle w:val="Pieddepage"/>
          <w:jc w:val="left"/>
          <w:rPr>
            <w:noProof/>
          </w:rPr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670521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4" w:type="pct"/>
      <w:tblLayout w:type="fixed"/>
      <w:tblLook w:val="04A0" w:firstRow="1" w:lastRow="0" w:firstColumn="1" w:lastColumn="0" w:noHBand="0" w:noVBand="1"/>
      <w:tblDescription w:val="Tableau de disposition de pied de page pour les coordonnées"/>
    </w:tblPr>
    <w:tblGrid>
      <w:gridCol w:w="2760"/>
      <w:gridCol w:w="2761"/>
      <w:gridCol w:w="2760"/>
      <w:gridCol w:w="2760"/>
    </w:tblGrid>
    <w:tr w:rsidR="00217980" w:rsidTr="00086CAB">
      <w:trPr>
        <w:trHeight w:val="326"/>
      </w:trPr>
      <w:tc>
        <w:tcPr>
          <w:tcW w:w="276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depage"/>
          </w:pPr>
          <w:r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e 102" title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e 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e 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e libre 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angle isocèle 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CA6D5F5" id="Groupe 102" o:spid="_x0000_s1026" alt="Titre : Icône de messageri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naqL/QAgAACo5AAAOAAAAAAAAAAAA&#10;AAAAAC4CAABkcnMvZTJvRG9jLnhtbFBLAQItABQABgAIAAAAIQBoRxvQ2AAAAAMBAAAPAAAAAAAA&#10;AAAAAAAAAJoKAABkcnMvZG93bnJldi54bWxQSwUGAAAAAAQABADzAAAAnwsAAAAA&#10;">
                    <o:lock v:ext="edit" aspectratio="t"/>
                    <v:oval id="Ovale 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e 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e libre 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76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086CAB" w:rsidP="00217980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35003A9B" wp14:editId="64D51B5B">
                    <wp:extent cx="329184" cy="329184"/>
                    <wp:effectExtent l="0" t="0" r="13970" b="13970"/>
                    <wp:docPr id="37" name="Groupe 10" title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BCFDDFC" id="Groupe 10" o:spid="_x0000_s1026" alt="Titre : Icône de téléph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0p0OoEERAADKXQAADgAAAAAAAAAAAAAAAAAuAgAAZHJzL2Uyb0RvYy54bWxQSwECLQAUAAYA&#10;CAAAACEAaEcb0NgAAAADAQAADwAAAAAAAAAAAAAAAACbEwAAZHJzL2Rvd25yZXYueG1sUEsFBgAA&#10;AAAEAAQA8wAAAKAUAAAAAA==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76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086CAB" w:rsidP="00217980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413D3D3E" wp14:editId="65634019">
                    <wp:extent cx="329184" cy="329184"/>
                    <wp:effectExtent l="0" t="0" r="13970" b="13970"/>
                    <wp:docPr id="40" name="Groupe 16" title="Icôn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ercle autour du symbol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ymbole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BFC945" id="Groupe 16" o:spid="_x0000_s1026" alt="Titre : Icôn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QXgUpsIRAADyYwAADgAAAAAAAAAAAAAAAAAuAgAAZHJzL2Uyb0Rv&#10;Yy54bWxQSwECLQAUAAYACAAAACEAaEcb0NgAAAADAQAADwAAAAAAAAAAAAAAAAAcFAAAZHJzL2Rv&#10;d25yZXYueG1sUEsFBgAAAAAEAAQA8wAAACEVAAAAAA==&#10;">
                    <o:lock v:ext="edit" aspectratio="t"/>
                    <v:shape id="Cercle autour du symbol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ymbole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76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depage"/>
          </w:pPr>
        </w:p>
      </w:tc>
    </w:tr>
    <w:tr w:rsidR="00217980" w:rsidTr="00086CAB">
      <w:trPr>
        <w:trHeight w:val="598"/>
      </w:trPr>
      <w:tc>
        <w:tcPr>
          <w:tcW w:w="276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4036B2" w:rsidP="006E2031">
          <w:pPr>
            <w:pStyle w:val="Pieddepage"/>
          </w:pPr>
          <w:sdt>
            <w:sdtPr>
              <w:alias w:val="Entrez un e-mail :"/>
              <w:tag w:val="Entrez un e-mail :"/>
              <w:id w:val="-1689822732"/>
              <w:placeholder>
                <w:docPart w:val="86B25D49EF564BC5A647873490BBA240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5A0A76">
                <w:t>bndiaye0218@gmail.com</w:t>
              </w:r>
              <w:r w:rsidR="005A0A76">
                <w:br/>
                <w:t>48 rue lenain de tillemont 93100 montreuil</w:t>
              </w:r>
            </w:sdtContent>
          </w:sdt>
        </w:p>
      </w:tc>
      <w:tc>
        <w:tcPr>
          <w:tcW w:w="2761" w:type="dxa"/>
          <w:tcMar>
            <w:top w:w="144" w:type="dxa"/>
            <w:left w:w="115" w:type="dxa"/>
            <w:right w:w="115" w:type="dxa"/>
          </w:tcMar>
        </w:tcPr>
        <w:sdt>
          <w:sdtPr>
            <w:alias w:val="Entrez un numéro de téléphone :"/>
            <w:tag w:val="Entrez un numéro de téléphone :"/>
            <w:id w:val="-389655527"/>
            <w:placeholder>
              <w:docPart w:val="63FF402280954A8096860F729E4DCF78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086CAB" w:rsidRDefault="00086CAB" w:rsidP="00086CAB">
              <w:pPr>
                <w:pStyle w:val="Pieddepage"/>
                <w:rPr>
                  <w:rFonts w:asciiTheme="minorHAnsi" w:hAnsiTheme="minorHAnsi"/>
                  <w:caps w:val="0"/>
                </w:rPr>
              </w:pPr>
              <w:r>
                <w:t>(+33)0753108619</w:t>
              </w:r>
            </w:p>
          </w:sdtContent>
        </w:sdt>
        <w:p w:rsidR="00811117" w:rsidRPr="00C2098A" w:rsidRDefault="00811117" w:rsidP="00086CAB">
          <w:pPr>
            <w:pStyle w:val="Pieddepage"/>
            <w:jc w:val="left"/>
          </w:pPr>
        </w:p>
      </w:tc>
      <w:tc>
        <w:tcPr>
          <w:tcW w:w="2760" w:type="dxa"/>
          <w:tcMar>
            <w:top w:w="144" w:type="dxa"/>
            <w:left w:w="115" w:type="dxa"/>
            <w:right w:w="115" w:type="dxa"/>
          </w:tcMar>
        </w:tcPr>
        <w:sdt>
          <w:sdtPr>
            <w:alias w:val="Entrez une URL LinkedIn :"/>
            <w:tag w:val="Entrez une URL LinkedIn :"/>
            <w:id w:val="-1529023829"/>
            <w:placeholder>
              <w:docPart w:val="B430D6E643EA4AEEA5F7241D0DE3232E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086CAB" w:rsidRDefault="00086CAB" w:rsidP="00086CAB">
              <w:pPr>
                <w:pStyle w:val="Pieddepage"/>
                <w:rPr>
                  <w:rFonts w:asciiTheme="minorHAnsi" w:hAnsiTheme="minorHAnsi"/>
                  <w:caps w:val="0"/>
                </w:rPr>
              </w:pPr>
              <w:r>
                <w:rPr>
                  <w:caps w:val="0"/>
                </w:rPr>
                <w:t>https://www.linkedin.com/in/babacar-ndiaye-44bba2b7</w:t>
              </w:r>
            </w:p>
          </w:sdtContent>
        </w:sdt>
        <w:p w:rsidR="00811117" w:rsidRPr="00C2098A" w:rsidRDefault="00811117" w:rsidP="00217980">
          <w:pPr>
            <w:pStyle w:val="Pieddepage"/>
          </w:pPr>
        </w:p>
      </w:tc>
      <w:tc>
        <w:tcPr>
          <w:tcW w:w="276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Pieddepage"/>
          </w:pPr>
        </w:p>
      </w:tc>
    </w:tr>
  </w:tbl>
  <w:p w:rsidR="00217980" w:rsidRDefault="00217980" w:rsidP="00086CA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6B2" w:rsidRDefault="004036B2" w:rsidP="00713050">
      <w:pPr>
        <w:spacing w:line="240" w:lineRule="auto"/>
      </w:pPr>
      <w:r>
        <w:separator/>
      </w:r>
    </w:p>
  </w:footnote>
  <w:footnote w:type="continuationSeparator" w:id="0">
    <w:p w:rsidR="004036B2" w:rsidRDefault="004036B2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d’en-tête de page de suite"/>
    </w:tblPr>
    <w:tblGrid>
      <w:gridCol w:w="3679"/>
      <w:gridCol w:w="649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8F5E2D" w:rsidP="008F5E2D">
          <w:pPr>
            <w:pStyle w:val="Initiales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838E0D" wp14:editId="51ED41E4">
                    <wp:simplePos x="0" y="0"/>
                    <wp:positionH relativeFrom="column">
                      <wp:posOffset>3810</wp:posOffset>
                    </wp:positionH>
                    <wp:positionV relativeFrom="paragraph">
                      <wp:posOffset>-496570</wp:posOffset>
                    </wp:positionV>
                    <wp:extent cx="6448425" cy="1810385"/>
                    <wp:effectExtent l="0" t="0" r="9525" b="0"/>
                    <wp:wrapNone/>
                    <wp:docPr id="7" name="Groupe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448425" cy="1810385"/>
                              <a:chOff x="0" y="0"/>
                              <a:chExt cx="6448425" cy="1810385"/>
                            </a:xfrm>
                          </wpg:grpSpPr>
                          <wps:wsp>
                            <wps:cNvPr id="53" name="Rectangle rouge"/>
                            <wps:cNvSpPr/>
                            <wps:spPr>
                              <a:xfrm>
                                <a:off x="1133475" y="419100"/>
                                <a:ext cx="531495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ercle blanc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ercle roug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6C83E797" id="Groupe 3" o:spid="_x0000_s1026" style="position:absolute;margin-left:.3pt;margin-top:-39.1pt;width:507.75pt;height:142.55pt;z-index:-251657216;mso-width-relative:margin" coordsize="64484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">
                    <v:rect id="Rectangle rouge" o:spid="_x0000_s1027" style="position:absolute;left:11334;top:4191;width:53150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Cercle blanc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ercle roug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</v:group>
                </w:pict>
              </mc:Fallback>
            </mc:AlternateContent>
          </w:r>
          <w:r w:rsidR="00132768">
            <w:t xml:space="preserve"> </w:t>
          </w:r>
          <w:sdt>
            <w:sdtPr>
              <w:alias w:val="Initiales:"/>
              <w:tag w:val="Initiales:"/>
              <w:id w:val="-2047274533"/>
              <w:placeholder>
                <w:docPart w:val="8321FD51ABEB4AA08B2A1CB03F1FCC9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1831CC">
                <w:t>NB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Grilledutableau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eau de disposition de titre"/>
          </w:tblPr>
          <w:tblGrid>
            <w:gridCol w:w="649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4036B2" w:rsidP="001A5CA9">
                <w:pPr>
                  <w:pStyle w:val="Titre1"/>
                  <w:outlineLvl w:val="0"/>
                </w:pPr>
                <w:sdt>
                  <w:sdtPr>
                    <w:rPr>
                      <w:lang w:bidi="fr-FR"/>
                    </w:rPr>
                    <w:alias w:val="Entrez votre nom :"/>
                    <w:tag w:val="Entrez votre nom :"/>
                    <w:id w:val="1982421306"/>
                    <w:placeholder>
                      <w:docPart w:val="7812A6C43E17456B94BED789C0317BAC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6E2031">
                      <w:rPr>
                        <w:lang w:bidi="fr-FR"/>
                      </w:rPr>
                      <w:t>NDIAYE Babacar</w:t>
                    </w:r>
                  </w:sdtContent>
                </w:sdt>
              </w:p>
              <w:p w:rsidR="001A5CA9" w:rsidRDefault="004036B2" w:rsidP="001A5CA9">
                <w:pPr>
                  <w:pStyle w:val="Titre2"/>
                  <w:outlineLvl w:val="1"/>
                </w:pPr>
                <w:sdt>
                  <w:sdtPr>
                    <w:alias w:val="Entrez un profession ou un secteur d’activité :"/>
                    <w:tag w:val="Entrez un profession ou un secteur d’activité :"/>
                    <w:id w:val="1972160614"/>
                    <w:placeholder>
                      <w:docPart w:val="0DA6F1911E894B299D147D744AEF94E8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6E2031">
                      <w:t>Développeur FullStack en alternance a la DSI Mairie de Clichy</w:t>
                    </w:r>
                  </w:sdtContent>
                </w:sdt>
                <w:r w:rsidR="00E12C60">
                  <w:rPr>
                    <w:lang w:bidi="fr-FR"/>
                  </w:rPr>
                  <w:t xml:space="preserve"> | </w:t>
                </w:r>
                <w:sdt>
                  <w:sdtPr>
                    <w:alias w:val="Lien vers d’autres propriétés en ligne :"/>
                    <w:tag w:val="Lien vers d’autres pages en ligne :"/>
                    <w:id w:val="-1229059816"/>
                    <w:placeholder>
                      <w:docPart w:val="AA9A2DE1CA734F99BD653CA503BCF4CE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6E2031">
                      <w:t>bndiaye0218@gmail.com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F46277A"/>
    <w:multiLevelType w:val="hybridMultilevel"/>
    <w:tmpl w:val="5FD258B2"/>
    <w:lvl w:ilvl="0" w:tplc="5A82B6A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31"/>
    <w:rsid w:val="00086CAB"/>
    <w:rsid w:val="00091382"/>
    <w:rsid w:val="000A07DA"/>
    <w:rsid w:val="000A2BFA"/>
    <w:rsid w:val="000B0619"/>
    <w:rsid w:val="000B61CA"/>
    <w:rsid w:val="000F7610"/>
    <w:rsid w:val="00114ED7"/>
    <w:rsid w:val="00132768"/>
    <w:rsid w:val="00140B0E"/>
    <w:rsid w:val="001831CC"/>
    <w:rsid w:val="001A5CA9"/>
    <w:rsid w:val="001B2AC1"/>
    <w:rsid w:val="001B403A"/>
    <w:rsid w:val="001F4583"/>
    <w:rsid w:val="00217980"/>
    <w:rsid w:val="00223A64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918EF"/>
    <w:rsid w:val="003C5528"/>
    <w:rsid w:val="003D03E5"/>
    <w:rsid w:val="004036B2"/>
    <w:rsid w:val="004077FB"/>
    <w:rsid w:val="004244FF"/>
    <w:rsid w:val="00424DD9"/>
    <w:rsid w:val="0046104A"/>
    <w:rsid w:val="004717C5"/>
    <w:rsid w:val="004A24CC"/>
    <w:rsid w:val="00521606"/>
    <w:rsid w:val="00523479"/>
    <w:rsid w:val="00543DB7"/>
    <w:rsid w:val="005729B0"/>
    <w:rsid w:val="005A0A76"/>
    <w:rsid w:val="005A1D9B"/>
    <w:rsid w:val="00641630"/>
    <w:rsid w:val="00665E76"/>
    <w:rsid w:val="00670521"/>
    <w:rsid w:val="0067513C"/>
    <w:rsid w:val="00684488"/>
    <w:rsid w:val="006A3CE7"/>
    <w:rsid w:val="006A7746"/>
    <w:rsid w:val="006C4C50"/>
    <w:rsid w:val="006D76B1"/>
    <w:rsid w:val="006E2031"/>
    <w:rsid w:val="00713050"/>
    <w:rsid w:val="00741125"/>
    <w:rsid w:val="00742D1B"/>
    <w:rsid w:val="00746F7F"/>
    <w:rsid w:val="007569C1"/>
    <w:rsid w:val="00763832"/>
    <w:rsid w:val="007D2696"/>
    <w:rsid w:val="007D2FD2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8F5E2D"/>
    <w:rsid w:val="00906BEE"/>
    <w:rsid w:val="009243E7"/>
    <w:rsid w:val="0094696A"/>
    <w:rsid w:val="00985D58"/>
    <w:rsid w:val="009B3C40"/>
    <w:rsid w:val="009C0959"/>
    <w:rsid w:val="009D0618"/>
    <w:rsid w:val="00A42540"/>
    <w:rsid w:val="00A50939"/>
    <w:rsid w:val="00A83413"/>
    <w:rsid w:val="00AA6A40"/>
    <w:rsid w:val="00AA75F6"/>
    <w:rsid w:val="00AD00FD"/>
    <w:rsid w:val="00AF0A8E"/>
    <w:rsid w:val="00B54DDA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905AA"/>
    <w:rsid w:val="00E91F83"/>
    <w:rsid w:val="00E94A5A"/>
    <w:rsid w:val="00EB2D52"/>
    <w:rsid w:val="00EF7CC9"/>
    <w:rsid w:val="00F207C0"/>
    <w:rsid w:val="00F20AE5"/>
    <w:rsid w:val="00F47E97"/>
    <w:rsid w:val="00F645C7"/>
    <w:rsid w:val="00FB55EE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5B43F7"/>
  <w15:chartTrackingRefBased/>
  <w15:docId w15:val="{6B730E4A-6B15-460F-B0A2-D71FF8BF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Titre1">
    <w:name w:val="heading 1"/>
    <w:basedOn w:val="Normal"/>
    <w:link w:val="Titre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Grilledutableau">
    <w:name w:val="Table Grid"/>
    <w:basedOn w:val="Tableau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98"/>
    <w:qFormat/>
    <w:rsid w:val="00E22E87"/>
    <w:pPr>
      <w:spacing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edelespacerserv">
    <w:name w:val="Placeholder Text"/>
    <w:basedOn w:val="Policepardfaut"/>
    <w:uiPriority w:val="99"/>
    <w:semiHidden/>
    <w:rsid w:val="003D03E5"/>
    <w:rPr>
      <w:color w:val="595959" w:themeColor="text1" w:themeTint="A6"/>
    </w:rPr>
  </w:style>
  <w:style w:type="character" w:customStyle="1" w:styleId="Titre4Car">
    <w:name w:val="Titre 4 Car"/>
    <w:basedOn w:val="Policepardfaut"/>
    <w:link w:val="Titre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-tte">
    <w:name w:val="header"/>
    <w:basedOn w:val="Normal"/>
    <w:link w:val="En-tteCar"/>
    <w:uiPriority w:val="99"/>
    <w:unhideWhenUsed/>
    <w:rsid w:val="0088504C"/>
    <w:pPr>
      <w:spacing w:line="240" w:lineRule="auto"/>
    </w:pPr>
  </w:style>
  <w:style w:type="paragraph" w:customStyle="1" w:styleId="Initiales">
    <w:name w:val="Initiales"/>
    <w:basedOn w:val="Normal"/>
    <w:next w:val="Titre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-tteCar">
    <w:name w:val="En-tête Car"/>
    <w:basedOn w:val="Policepardfaut"/>
    <w:link w:val="En-tte"/>
    <w:uiPriority w:val="99"/>
    <w:rsid w:val="0088504C"/>
  </w:style>
  <w:style w:type="paragraph" w:styleId="Pieddepage">
    <w:name w:val="footer"/>
    <w:basedOn w:val="Normal"/>
    <w:link w:val="Pieddepage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88504C"/>
    <w:rPr>
      <w:rFonts w:asciiTheme="majorHAnsi" w:hAnsiTheme="majorHAnsi"/>
      <w:caps/>
    </w:rPr>
  </w:style>
  <w:style w:type="character" w:customStyle="1" w:styleId="Titre8Car">
    <w:name w:val="Titre 8 Car"/>
    <w:basedOn w:val="Policepardfaut"/>
    <w:link w:val="Titre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5F6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AA75F6"/>
  </w:style>
  <w:style w:type="paragraph" w:styleId="Normalcentr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A75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A75F6"/>
  </w:style>
  <w:style w:type="paragraph" w:styleId="Corpsdetexte2">
    <w:name w:val="Body Text 2"/>
    <w:basedOn w:val="Normal"/>
    <w:link w:val="Corpsdetexte2Car"/>
    <w:uiPriority w:val="99"/>
    <w:semiHidden/>
    <w:unhideWhenUsed/>
    <w:rsid w:val="00AA75F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A75F6"/>
  </w:style>
  <w:style w:type="paragraph" w:styleId="Corpsdetexte3">
    <w:name w:val="Body Text 3"/>
    <w:basedOn w:val="Normal"/>
    <w:link w:val="Corpsdetex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A75F6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AA75F6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AA75F6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AA75F6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AA75F6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AA75F6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A75F6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AA75F6"/>
  </w:style>
  <w:style w:type="table" w:styleId="Grillecouleur">
    <w:name w:val="Colorful Grid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AA75F6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75F6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75F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75F6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AA75F6"/>
  </w:style>
  <w:style w:type="character" w:customStyle="1" w:styleId="DateCar">
    <w:name w:val="Date Car"/>
    <w:basedOn w:val="Policepardfaut"/>
    <w:link w:val="Date"/>
    <w:uiPriority w:val="99"/>
    <w:semiHidden/>
    <w:rsid w:val="00AA75F6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A75F6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AA75F6"/>
    <w:pPr>
      <w:spacing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AA75F6"/>
  </w:style>
  <w:style w:type="character" w:styleId="Accentuation">
    <w:name w:val="Emphasis"/>
    <w:basedOn w:val="Policepardfaut"/>
    <w:uiPriority w:val="10"/>
    <w:semiHidden/>
    <w:unhideWhenUsed/>
    <w:rsid w:val="00AA75F6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A75F6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75F6"/>
    <w:rPr>
      <w:szCs w:val="20"/>
    </w:rPr>
  </w:style>
  <w:style w:type="table" w:styleId="TableauGrille1Clair">
    <w:name w:val="Grid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AA75F6"/>
  </w:style>
  <w:style w:type="paragraph" w:styleId="AdresseHTML">
    <w:name w:val="HTML Address"/>
    <w:basedOn w:val="Normal"/>
    <w:link w:val="Adresse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AA75F6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AA75F6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AA75F6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75F6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AA75F6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D03E5"/>
    <w:rPr>
      <w:i/>
      <w:iCs/>
      <w:color w:val="D0181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AA75F6"/>
  </w:style>
  <w:style w:type="paragraph" w:styleId="Liste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A75F6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AA75F6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AA75F6"/>
  </w:style>
  <w:style w:type="character" w:styleId="Numrodepage">
    <w:name w:val="page number"/>
    <w:basedOn w:val="Policepardfaut"/>
    <w:uiPriority w:val="99"/>
    <w:semiHidden/>
    <w:unhideWhenUsed/>
    <w:rsid w:val="00AA75F6"/>
  </w:style>
  <w:style w:type="table" w:styleId="Tableausimple1">
    <w:name w:val="Plain Table 1"/>
    <w:basedOn w:val="Tableau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A75F6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A75F6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AA75F6"/>
  </w:style>
  <w:style w:type="character" w:customStyle="1" w:styleId="SalutationsCar">
    <w:name w:val="Salutations Car"/>
    <w:basedOn w:val="Policepardfaut"/>
    <w:link w:val="Salutations"/>
    <w:uiPriority w:val="99"/>
    <w:semiHidden/>
    <w:rsid w:val="00AA75F6"/>
  </w:style>
  <w:style w:type="paragraph" w:styleId="Signature">
    <w:name w:val="Signature"/>
    <w:basedOn w:val="Normal"/>
    <w:link w:val="Signatu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AA75F6"/>
  </w:style>
  <w:style w:type="character" w:styleId="lev">
    <w:name w:val="Strong"/>
    <w:basedOn w:val="Policepardfaut"/>
    <w:uiPriority w:val="22"/>
    <w:semiHidden/>
    <w:unhideWhenUsed/>
    <w:qFormat/>
    <w:rsid w:val="00AA75F6"/>
    <w:rPr>
      <w:b/>
      <w:bCs/>
    </w:rPr>
  </w:style>
  <w:style w:type="character" w:styleId="Emphaseple">
    <w:name w:val="Subtle Emphasis"/>
    <w:basedOn w:val="Policepardfau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AA75F6"/>
  </w:style>
  <w:style w:type="table" w:styleId="Tableauprofessionnel">
    <w:name w:val="Table Professional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undefined">
    <w:name w:val="undefined"/>
    <w:basedOn w:val="Policepardfaut"/>
    <w:rsid w:val="00086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4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-ndiaye\AppData\Roaming\Microsoft\Templates\C.V.%20soign&#233;,%20con&#231;u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47219651E324E73A3AC410314E7C5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5407FA-0D53-4C7E-9067-C1698EF4B0C9}"/>
      </w:docPartPr>
      <w:docPartBody>
        <w:p w:rsidR="00492EB1" w:rsidRDefault="00893245">
          <w:pPr>
            <w:pStyle w:val="547219651E324E73A3AC410314E7C567"/>
          </w:pPr>
          <w:r>
            <w:t>vN</w:t>
          </w:r>
        </w:p>
      </w:docPartBody>
    </w:docPart>
    <w:docPart>
      <w:docPartPr>
        <w:name w:val="2CA6D757CE8345F78CA9FAB7EF364A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4AD575-88ED-4A06-9940-BE55DCBEF80C}"/>
      </w:docPartPr>
      <w:docPartBody>
        <w:p w:rsidR="00492EB1" w:rsidRDefault="00893245">
          <w:pPr>
            <w:pStyle w:val="2CA6D757CE8345F78CA9FAB7EF364A27"/>
          </w:pPr>
          <w:r w:rsidRPr="009C0959">
            <w:rPr>
              <w:lang w:bidi="fr-FR"/>
            </w:rPr>
            <w:t>Objectif</w:t>
          </w:r>
        </w:p>
      </w:docPartBody>
    </w:docPart>
    <w:docPart>
      <w:docPartPr>
        <w:name w:val="CBAFC3B387344630B50D8AA92BD37C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09CF6F-9DD5-4BFF-9A27-8DDA05221CF6}"/>
      </w:docPartPr>
      <w:docPartBody>
        <w:p w:rsidR="00492EB1" w:rsidRDefault="00893245">
          <w:pPr>
            <w:pStyle w:val="CBAFC3B387344630B50D8AA92BD37C28"/>
          </w:pPr>
          <w:r w:rsidRPr="009C0959">
            <w:rPr>
              <w:lang w:bidi="fr-FR"/>
            </w:rPr>
            <w:t>Compétences</w:t>
          </w:r>
        </w:p>
      </w:docPartBody>
    </w:docPart>
    <w:docPart>
      <w:docPartPr>
        <w:name w:val="9EA078B6388743EF93A86CEE339CEB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F11FEC-A197-4DB9-A0BA-7328267FE3CC}"/>
      </w:docPartPr>
      <w:docPartBody>
        <w:p w:rsidR="00492EB1" w:rsidRDefault="00893245">
          <w:pPr>
            <w:pStyle w:val="9EA078B6388743EF93A86CEE339CEB22"/>
          </w:pPr>
          <w:r>
            <w:t>Your name</w:t>
          </w:r>
        </w:p>
      </w:docPartBody>
    </w:docPart>
    <w:docPart>
      <w:docPartPr>
        <w:name w:val="D0A53D7D1C06453D91D94C999218CD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589098-D7E0-4336-8759-A78DEEB33011}"/>
      </w:docPartPr>
      <w:docPartBody>
        <w:p w:rsidR="00492EB1" w:rsidRDefault="00893245">
          <w:pPr>
            <w:pStyle w:val="D0A53D7D1C06453D91D94C999218CDEE"/>
          </w:pPr>
          <w:r w:rsidRPr="009C0959">
            <w:rPr>
              <w:lang w:bidi="fr-FR"/>
            </w:rPr>
            <w:t>Profession ou secteur d’activité</w:t>
          </w:r>
        </w:p>
      </w:docPartBody>
    </w:docPart>
    <w:docPart>
      <w:docPartPr>
        <w:name w:val="10CD0D7E80924C5088DE59EBF31D27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47F83A-233E-4642-8C99-A8B8793C6659}"/>
      </w:docPartPr>
      <w:docPartBody>
        <w:p w:rsidR="00492EB1" w:rsidRDefault="00893245">
          <w:pPr>
            <w:pStyle w:val="10CD0D7E80924C5088DE59EBF31D27FC"/>
          </w:pPr>
          <w:r w:rsidRPr="009C0959">
            <w:rPr>
              <w:lang w:bidi="fr-FR"/>
            </w:rPr>
            <w:t>Lien vers d’autres propriétés en ligne : Portfolio/Site web/Blog</w:t>
          </w:r>
        </w:p>
      </w:docPartBody>
    </w:docPart>
    <w:docPart>
      <w:docPartPr>
        <w:name w:val="4B63BDE059A14CFBA17001882584B0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E31111-F4FC-44BB-86D3-E7AA35B43EEA}"/>
      </w:docPartPr>
      <w:docPartBody>
        <w:p w:rsidR="00492EB1" w:rsidRDefault="00893245">
          <w:pPr>
            <w:pStyle w:val="4B63BDE059A14CFBA17001882584B0A0"/>
          </w:pPr>
          <w:r w:rsidRPr="00E905AA">
            <w:rPr>
              <w:lang w:bidi="fr-FR"/>
            </w:rPr>
            <w:t>EXPERIENCES PROFESSIONNELLES</w:t>
          </w:r>
        </w:p>
      </w:docPartBody>
    </w:docPart>
    <w:docPart>
      <w:docPartPr>
        <w:name w:val="BFA6A05AC1D94F7AAC05A416CD929C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ED5147-94CD-4FEE-8ABA-88A674EE1334}"/>
      </w:docPartPr>
      <w:docPartBody>
        <w:p w:rsidR="00492EB1" w:rsidRDefault="00893245">
          <w:pPr>
            <w:pStyle w:val="BFA6A05AC1D94F7AAC05A416CD929CC0"/>
          </w:pPr>
          <w:r w:rsidRPr="00E905AA">
            <w:rPr>
              <w:lang w:bidi="fr-FR"/>
            </w:rPr>
            <w:t>FORMATIONS</w:t>
          </w:r>
        </w:p>
      </w:docPartBody>
    </w:docPart>
    <w:docPart>
      <w:docPartPr>
        <w:name w:val="86B25D49EF564BC5A647873490BBA2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039195-D35E-47DF-9A55-C636C9A9C2A7}"/>
      </w:docPartPr>
      <w:docPartBody>
        <w:p w:rsidR="00492EB1" w:rsidRDefault="00893245">
          <w:pPr>
            <w:pStyle w:val="86B25D49EF564BC5A647873490BBA240"/>
          </w:pPr>
          <w:r w:rsidRPr="009C0959">
            <w:rPr>
              <w:lang w:bidi="fr-FR"/>
            </w:rPr>
            <w:t>Établissement</w:t>
          </w:r>
        </w:p>
      </w:docPartBody>
    </w:docPart>
    <w:docPart>
      <w:docPartPr>
        <w:name w:val="2BBB02CA7ED34C269B15BDDC1729CB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C667ED-A6B8-4297-91B7-7877A3ED942F}"/>
      </w:docPartPr>
      <w:docPartBody>
        <w:p w:rsidR="00492EB1" w:rsidRDefault="00893245">
          <w:pPr>
            <w:pStyle w:val="2BBB02CA7ED34C269B15BDDC1729CB31"/>
          </w:pPr>
          <w:r w:rsidRPr="009C0959">
            <w:rPr>
              <w:lang w:bidi="fr-FR"/>
            </w:rPr>
            <w:t>Vous pouvez inclure votre moyenne et un récapitulatif des cours dispensés, ainsi que les distinctions et mentions obtenues.</w:t>
          </w:r>
        </w:p>
      </w:docPartBody>
    </w:docPart>
    <w:docPart>
      <w:docPartPr>
        <w:name w:val="159E3722A171485B884D52738E2CBD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5AE772-7DEA-433C-AF3B-18D8F6BAC6BB}"/>
      </w:docPartPr>
      <w:docPartBody>
        <w:p w:rsidR="00492EB1" w:rsidRDefault="00893245">
          <w:pPr>
            <w:pStyle w:val="159E3722A171485B884D52738E2CBD6E"/>
          </w:pPr>
          <w:r w:rsidRPr="009C0959">
            <w:rPr>
              <w:lang w:bidi="fr-FR"/>
            </w:rPr>
            <w:t>Date d’obtention</w:t>
          </w:r>
        </w:p>
      </w:docPartBody>
    </w:docPart>
    <w:docPart>
      <w:docPartPr>
        <w:name w:val="2FBF451030A34420BD062B59303985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BF7881-4A99-407C-AC3A-9E4162C30ADD}"/>
      </w:docPartPr>
      <w:docPartBody>
        <w:p w:rsidR="00492EB1" w:rsidRDefault="00893245">
          <w:pPr>
            <w:pStyle w:val="2FBF451030A34420BD062B593039855B"/>
          </w:pPr>
          <w:r w:rsidRPr="009C0959">
            <w:rPr>
              <w:lang w:bidi="fr-FR"/>
            </w:rPr>
            <w:t>Pour appliquer les options de mise en forme souhaitées d’un simple clic, sous l’onglet Accueil du ruban, utilisez le groupe Styles.</w:t>
          </w:r>
        </w:p>
      </w:docPartBody>
    </w:docPart>
    <w:docPart>
      <w:docPartPr>
        <w:name w:val="247EA82639EB49F19E505A21EA3B88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E9347E-36E9-4290-8342-352AE6F7494F}"/>
      </w:docPartPr>
      <w:docPartBody>
        <w:p w:rsidR="00492EB1" w:rsidRDefault="00893245">
          <w:pPr>
            <w:pStyle w:val="247EA82639EB49F19E505A21EA3B88C6"/>
          </w:pPr>
          <w:r w:rsidRPr="009C0959">
            <w:rPr>
              <w:lang w:bidi="fr-FR"/>
            </w:rPr>
            <w:t>Avez-vous géré une équipe dans votre club, mené un projet pour une association ou participé à la rédaction du journal de votre établissement scolaire ? Décrivez les expériences qui illustrent vos qualités de leader.</w:t>
          </w:r>
        </w:p>
      </w:docPartBody>
    </w:docPart>
    <w:docPart>
      <w:docPartPr>
        <w:name w:val="63FF402280954A8096860F729E4DCF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182346-B3AC-47FD-8A32-F287BDBEE03C}"/>
      </w:docPartPr>
      <w:docPartBody>
        <w:p w:rsidR="00492EB1" w:rsidRDefault="002E5117" w:rsidP="002E5117">
          <w:pPr>
            <w:pStyle w:val="63FF402280954A8096860F729E4DCF78"/>
          </w:pPr>
          <w:r w:rsidRPr="009C0959">
            <w:rPr>
              <w:lang w:bidi="fr-FR"/>
            </w:rPr>
            <w:t>Établissement</w:t>
          </w:r>
        </w:p>
      </w:docPartBody>
    </w:docPart>
    <w:docPart>
      <w:docPartPr>
        <w:name w:val="B430D6E643EA4AEEA5F7241D0DE323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ACA408-2E0E-4C48-803E-C86F9A1EC089}"/>
      </w:docPartPr>
      <w:docPartBody>
        <w:p w:rsidR="00492EB1" w:rsidRDefault="002E5117" w:rsidP="002E5117">
          <w:pPr>
            <w:pStyle w:val="B430D6E643EA4AEEA5F7241D0DE3232E"/>
          </w:pPr>
          <w:r w:rsidRPr="00E905AA">
            <w:rPr>
              <w:lang w:bidi="fr-FR"/>
            </w:rPr>
            <w:t>DIVERS</w:t>
          </w:r>
        </w:p>
      </w:docPartBody>
    </w:docPart>
    <w:docPart>
      <w:docPartPr>
        <w:name w:val="AA9A2DE1CA734F99BD653CA503BCF4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5C3135-9E46-4100-BA46-0E888D9CED50}"/>
      </w:docPartPr>
      <w:docPartBody>
        <w:p w:rsidR="00492EB1" w:rsidRDefault="002E5117" w:rsidP="002E5117">
          <w:pPr>
            <w:pStyle w:val="AA9A2DE1CA734F99BD653CA503BCF4CE"/>
          </w:pPr>
          <w:r w:rsidRPr="009C0959">
            <w:rPr>
              <w:lang w:bidi="fr-FR"/>
            </w:rPr>
            <w:t>Diplôme</w:t>
          </w:r>
        </w:p>
      </w:docPartBody>
    </w:docPart>
    <w:docPart>
      <w:docPartPr>
        <w:name w:val="0DA6F1911E894B299D147D744AEF94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E2CA5D-8C8E-4A17-BE5D-F3327B3065E7}"/>
      </w:docPartPr>
      <w:docPartBody>
        <w:p w:rsidR="00492EB1" w:rsidRDefault="002E5117" w:rsidP="002E5117">
          <w:pPr>
            <w:pStyle w:val="0DA6F1911E894B299D147D744AEF94E8"/>
          </w:pPr>
          <w:r w:rsidRPr="009C0959">
            <w:rPr>
              <w:lang w:bidi="fr-FR"/>
            </w:rPr>
            <w:t>Établissement</w:t>
          </w:r>
        </w:p>
      </w:docPartBody>
    </w:docPart>
    <w:docPart>
      <w:docPartPr>
        <w:name w:val="8321FD51ABEB4AA08B2A1CB03F1FCC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9100BA-4C00-4DDB-BFA8-D62B480D007E}"/>
      </w:docPartPr>
      <w:docPartBody>
        <w:p w:rsidR="00492EB1" w:rsidRDefault="002E5117" w:rsidP="002E5117">
          <w:pPr>
            <w:pStyle w:val="8321FD51ABEB4AA08B2A1CB03F1FCC9F"/>
          </w:pPr>
          <w:r w:rsidRPr="009C0959">
            <w:rPr>
              <w:lang w:bidi="fr-FR"/>
            </w:rPr>
            <w:t>Date d’obtention</w:t>
          </w:r>
        </w:p>
      </w:docPartBody>
    </w:docPart>
    <w:docPart>
      <w:docPartPr>
        <w:name w:val="7812A6C43E17456B94BED789C0317B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70898B-70F0-4A94-9425-D76D8A60021E}"/>
      </w:docPartPr>
      <w:docPartBody>
        <w:p w:rsidR="00492EB1" w:rsidRDefault="002E5117" w:rsidP="002E5117">
          <w:pPr>
            <w:pStyle w:val="7812A6C43E17456B94BED789C0317BAC"/>
          </w:pPr>
          <w:r w:rsidRPr="009C0959">
            <w:rPr>
              <w:lang w:bidi="fr-FR"/>
            </w:rPr>
            <w:t>Établissement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117"/>
    <w:rsid w:val="001B52F4"/>
    <w:rsid w:val="002E5117"/>
    <w:rsid w:val="00477A9C"/>
    <w:rsid w:val="00492EB1"/>
    <w:rsid w:val="00695C0E"/>
    <w:rsid w:val="0089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47219651E324E73A3AC410314E7C567">
    <w:name w:val="547219651E324E73A3AC410314E7C567"/>
  </w:style>
  <w:style w:type="paragraph" w:customStyle="1" w:styleId="2CA6D757CE8345F78CA9FAB7EF364A27">
    <w:name w:val="2CA6D757CE8345F78CA9FAB7EF364A27"/>
  </w:style>
  <w:style w:type="paragraph" w:customStyle="1" w:styleId="0939AECE3A0A4A1AB83B6B67ECCAE964">
    <w:name w:val="0939AECE3A0A4A1AB83B6B67ECCAE964"/>
  </w:style>
  <w:style w:type="paragraph" w:customStyle="1" w:styleId="CBAFC3B387344630B50D8AA92BD37C28">
    <w:name w:val="CBAFC3B387344630B50D8AA92BD37C28"/>
  </w:style>
  <w:style w:type="paragraph" w:customStyle="1" w:styleId="4D238FA72E224CD2B16A427F4145F1F0">
    <w:name w:val="4D238FA72E224CD2B16A427F4145F1F0"/>
  </w:style>
  <w:style w:type="paragraph" w:customStyle="1" w:styleId="9EA078B6388743EF93A86CEE339CEB22">
    <w:name w:val="9EA078B6388743EF93A86CEE339CEB22"/>
  </w:style>
  <w:style w:type="paragraph" w:customStyle="1" w:styleId="D0A53D7D1C06453D91D94C999218CDEE">
    <w:name w:val="D0A53D7D1C06453D91D94C999218CDEE"/>
  </w:style>
  <w:style w:type="paragraph" w:customStyle="1" w:styleId="10CD0D7E80924C5088DE59EBF31D27FC">
    <w:name w:val="10CD0D7E80924C5088DE59EBF31D27FC"/>
  </w:style>
  <w:style w:type="paragraph" w:customStyle="1" w:styleId="4B63BDE059A14CFBA17001882584B0A0">
    <w:name w:val="4B63BDE059A14CFBA17001882584B0A0"/>
  </w:style>
  <w:style w:type="paragraph" w:customStyle="1" w:styleId="4A52420F62954801ABCC9388AC25C7B3">
    <w:name w:val="4A52420F62954801ABCC9388AC25C7B3"/>
  </w:style>
  <w:style w:type="paragraph" w:customStyle="1" w:styleId="D8A3686CD00443F9909DEE19F0408538">
    <w:name w:val="D8A3686CD00443F9909DEE19F0408538"/>
  </w:style>
  <w:style w:type="paragraph" w:customStyle="1" w:styleId="F712B3DA002A40CB99175B701A47DBD3">
    <w:name w:val="F712B3DA002A40CB99175B701A47DBD3"/>
  </w:style>
  <w:style w:type="paragraph" w:customStyle="1" w:styleId="A9B571BB4EC0494D92228CE5EB792A99">
    <w:name w:val="A9B571BB4EC0494D92228CE5EB792A99"/>
  </w:style>
  <w:style w:type="paragraph" w:customStyle="1" w:styleId="E7714082E7254522B418FED8759226DA">
    <w:name w:val="E7714082E7254522B418FED8759226DA"/>
  </w:style>
  <w:style w:type="paragraph" w:customStyle="1" w:styleId="F11C7824368545D7ABFF8C240CDA7CAF">
    <w:name w:val="F11C7824368545D7ABFF8C240CDA7CAF"/>
  </w:style>
  <w:style w:type="paragraph" w:customStyle="1" w:styleId="E5831C257A594C82A8053C1F43947387">
    <w:name w:val="E5831C257A594C82A8053C1F43947387"/>
  </w:style>
  <w:style w:type="paragraph" w:customStyle="1" w:styleId="3261A7691FFF4DB4B598FB8023BCF536">
    <w:name w:val="3261A7691FFF4DB4B598FB8023BCF536"/>
  </w:style>
  <w:style w:type="paragraph" w:customStyle="1" w:styleId="D23B0BCAF80D441C811CC10CC0A63ECF">
    <w:name w:val="D23B0BCAF80D441C811CC10CC0A63ECF"/>
  </w:style>
  <w:style w:type="paragraph" w:customStyle="1" w:styleId="5627EEDA7EBB46248130483508CF4037">
    <w:name w:val="5627EEDA7EBB46248130483508CF4037"/>
  </w:style>
  <w:style w:type="paragraph" w:customStyle="1" w:styleId="BFA6A05AC1D94F7AAC05A416CD929CC0">
    <w:name w:val="BFA6A05AC1D94F7AAC05A416CD929CC0"/>
  </w:style>
  <w:style w:type="paragraph" w:customStyle="1" w:styleId="09DBB5B8428F48BBBE2FB20869814939">
    <w:name w:val="09DBB5B8428F48BBBE2FB20869814939"/>
  </w:style>
  <w:style w:type="paragraph" w:customStyle="1" w:styleId="C842DAC7B4124BA2BB82A45C6C56949C">
    <w:name w:val="C842DAC7B4124BA2BB82A45C6C56949C"/>
  </w:style>
  <w:style w:type="paragraph" w:customStyle="1" w:styleId="86B25D49EF564BC5A647873490BBA240">
    <w:name w:val="86B25D49EF564BC5A647873490BBA240"/>
  </w:style>
  <w:style w:type="paragraph" w:customStyle="1" w:styleId="2BBB02CA7ED34C269B15BDDC1729CB31">
    <w:name w:val="2BBB02CA7ED34C269B15BDDC1729CB31"/>
  </w:style>
  <w:style w:type="paragraph" w:customStyle="1" w:styleId="200EB82BA3FF476FB0F8819074C76B4B">
    <w:name w:val="200EB82BA3FF476FB0F8819074C76B4B"/>
  </w:style>
  <w:style w:type="paragraph" w:customStyle="1" w:styleId="159E3722A171485B884D52738E2CBD6E">
    <w:name w:val="159E3722A171485B884D52738E2CBD6E"/>
  </w:style>
  <w:style w:type="paragraph" w:customStyle="1" w:styleId="460E8C10D0554D6A81CDF2920F826B0B">
    <w:name w:val="460E8C10D0554D6A81CDF2920F826B0B"/>
  </w:style>
  <w:style w:type="paragraph" w:customStyle="1" w:styleId="2FBF451030A34420BD062B593039855B">
    <w:name w:val="2FBF451030A34420BD062B593039855B"/>
  </w:style>
  <w:style w:type="paragraph" w:customStyle="1" w:styleId="D09EA111CBCA4FBEB88548BDB5B517CA">
    <w:name w:val="D09EA111CBCA4FBEB88548BDB5B517CA"/>
  </w:style>
  <w:style w:type="paragraph" w:customStyle="1" w:styleId="247EA82639EB49F19E505A21EA3B88C6">
    <w:name w:val="247EA82639EB49F19E505A21EA3B88C6"/>
  </w:style>
  <w:style w:type="paragraph" w:customStyle="1" w:styleId="63FF402280954A8096860F729E4DCF78">
    <w:name w:val="63FF402280954A8096860F729E4DCF78"/>
    <w:rsid w:val="002E5117"/>
  </w:style>
  <w:style w:type="paragraph" w:customStyle="1" w:styleId="B430D6E643EA4AEEA5F7241D0DE3232E">
    <w:name w:val="B430D6E643EA4AEEA5F7241D0DE3232E"/>
    <w:rsid w:val="002E5117"/>
  </w:style>
  <w:style w:type="paragraph" w:customStyle="1" w:styleId="AA9A2DE1CA734F99BD653CA503BCF4CE">
    <w:name w:val="AA9A2DE1CA734F99BD653CA503BCF4CE"/>
    <w:rsid w:val="002E5117"/>
  </w:style>
  <w:style w:type="paragraph" w:customStyle="1" w:styleId="E0545843404349DCA4A61E695279F039">
    <w:name w:val="E0545843404349DCA4A61E695279F039"/>
    <w:rsid w:val="002E5117"/>
  </w:style>
  <w:style w:type="paragraph" w:customStyle="1" w:styleId="0DA6F1911E894B299D147D744AEF94E8">
    <w:name w:val="0DA6F1911E894B299D147D744AEF94E8"/>
    <w:rsid w:val="002E5117"/>
  </w:style>
  <w:style w:type="paragraph" w:customStyle="1" w:styleId="FBED46D52EA240BD9776E09AF26BD1D2">
    <w:name w:val="FBED46D52EA240BD9776E09AF26BD1D2"/>
    <w:rsid w:val="002E5117"/>
  </w:style>
  <w:style w:type="paragraph" w:customStyle="1" w:styleId="67719851283545B2B78CCEE3DCA60777">
    <w:name w:val="67719851283545B2B78CCEE3DCA60777"/>
    <w:rsid w:val="002E5117"/>
  </w:style>
  <w:style w:type="paragraph" w:customStyle="1" w:styleId="31D4A4B65669432BA339A79FC24DA4A6">
    <w:name w:val="31D4A4B65669432BA339A79FC24DA4A6"/>
    <w:rsid w:val="002E5117"/>
  </w:style>
  <w:style w:type="paragraph" w:customStyle="1" w:styleId="F447A600072B4380845004CA0A6653BA">
    <w:name w:val="F447A600072B4380845004CA0A6653BA"/>
    <w:rsid w:val="002E5117"/>
  </w:style>
  <w:style w:type="paragraph" w:customStyle="1" w:styleId="8321FD51ABEB4AA08B2A1CB03F1FCC9F">
    <w:name w:val="8321FD51ABEB4AA08B2A1CB03F1FCC9F"/>
    <w:rsid w:val="002E5117"/>
  </w:style>
  <w:style w:type="paragraph" w:customStyle="1" w:styleId="7812A6C43E17456B94BED789C0317BAC">
    <w:name w:val="7812A6C43E17456B94BED789C0317BAC"/>
    <w:rsid w:val="002E5117"/>
  </w:style>
  <w:style w:type="paragraph" w:customStyle="1" w:styleId="619C4DC78A7D4FDEBDDD3239789CFA53">
    <w:name w:val="619C4DC78A7D4FDEBDDD3239789CFA53"/>
    <w:rsid w:val="002E5117"/>
  </w:style>
  <w:style w:type="paragraph" w:customStyle="1" w:styleId="BE86CB326A0A4A348FA8B2B2B9B98549">
    <w:name w:val="BE86CB326A0A4A348FA8B2B2B9B98549"/>
    <w:rsid w:val="002E5117"/>
  </w:style>
  <w:style w:type="paragraph" w:customStyle="1" w:styleId="4052C7F3D17B4BF3956945F042D42318">
    <w:name w:val="4052C7F3D17B4BF3956945F042D42318"/>
    <w:rsid w:val="002E5117"/>
  </w:style>
  <w:style w:type="paragraph" w:customStyle="1" w:styleId="2C85B95301B642D4B329B0BB0E4590BA">
    <w:name w:val="2C85B95301B642D4B329B0BB0E4590BA"/>
    <w:rsid w:val="002E5117"/>
  </w:style>
  <w:style w:type="paragraph" w:customStyle="1" w:styleId="EFEDF728D5D44615BCD18DEABCE163C8">
    <w:name w:val="EFEDF728D5D44615BCD18DEABCE163C8"/>
    <w:rsid w:val="002E5117"/>
  </w:style>
  <w:style w:type="paragraph" w:customStyle="1" w:styleId="339AA04C26AB470C914EA2524857F1D4">
    <w:name w:val="339AA04C26AB470C914EA2524857F1D4"/>
    <w:rsid w:val="002E5117"/>
  </w:style>
  <w:style w:type="paragraph" w:customStyle="1" w:styleId="F32B1BA41F134659966DA8248B1D825A">
    <w:name w:val="F32B1BA41F134659966DA8248B1D825A"/>
    <w:rsid w:val="002E5117"/>
  </w:style>
  <w:style w:type="paragraph" w:customStyle="1" w:styleId="AEB72737B771481E87597E76C9216EA0">
    <w:name w:val="AEB72737B771481E87597E76C9216EA0"/>
    <w:rsid w:val="002E5117"/>
  </w:style>
  <w:style w:type="paragraph" w:customStyle="1" w:styleId="EEA16AD504624101830E3B9929C624D7">
    <w:name w:val="EEA16AD504624101830E3B9929C624D7"/>
    <w:rsid w:val="002E5117"/>
  </w:style>
  <w:style w:type="paragraph" w:customStyle="1" w:styleId="C80E28BD9D2547FEBE61342914D43F6B">
    <w:name w:val="C80E28BD9D2547FEBE61342914D43F6B"/>
    <w:rsid w:val="002E5117"/>
  </w:style>
  <w:style w:type="paragraph" w:customStyle="1" w:styleId="4BAA0F9149274F19AFBC280B543D2102">
    <w:name w:val="4BAA0F9149274F19AFBC280B543D2102"/>
    <w:rsid w:val="002E5117"/>
  </w:style>
  <w:style w:type="paragraph" w:customStyle="1" w:styleId="1482EE1702104ACB9BF3A5D2A2F2D3DB">
    <w:name w:val="1482EE1702104ACB9BF3A5D2A2F2D3DB"/>
    <w:rsid w:val="002E5117"/>
  </w:style>
  <w:style w:type="paragraph" w:customStyle="1" w:styleId="6A07D495441F491D8BD3FC443B92D928">
    <w:name w:val="6A07D495441F491D8BD3FC443B92D928"/>
    <w:rsid w:val="002E5117"/>
  </w:style>
  <w:style w:type="paragraph" w:customStyle="1" w:styleId="645BA17E6051467782C9096B6C53BC4A">
    <w:name w:val="645BA17E6051467782C9096B6C53BC4A"/>
    <w:rsid w:val="002E5117"/>
  </w:style>
  <w:style w:type="paragraph" w:customStyle="1" w:styleId="60EF341F81D5483BBBDC063C83DDDFCD">
    <w:name w:val="60EF341F81D5483BBBDC063C83DDDFCD"/>
    <w:rsid w:val="002E5117"/>
  </w:style>
  <w:style w:type="paragraph" w:customStyle="1" w:styleId="1AF39246328F4F3B97C5F751AD43D161">
    <w:name w:val="1AF39246328F4F3B97C5F751AD43D161"/>
    <w:rsid w:val="002E5117"/>
  </w:style>
  <w:style w:type="paragraph" w:customStyle="1" w:styleId="F994361BA71D4D7F921E3C9A72CDF816">
    <w:name w:val="F994361BA71D4D7F921E3C9A72CDF816"/>
    <w:rsid w:val="002E5117"/>
  </w:style>
  <w:style w:type="paragraph" w:customStyle="1" w:styleId="3BBAECED10AF4AC3905DE9ADBB669FEC">
    <w:name w:val="3BBAECED10AF4AC3905DE9ADBB669FEC"/>
    <w:rsid w:val="002E5117"/>
  </w:style>
  <w:style w:type="paragraph" w:customStyle="1" w:styleId="EAD47DC7F43A48F3A032579F624150DD">
    <w:name w:val="EAD47DC7F43A48F3A032579F624150DD"/>
    <w:rsid w:val="002E5117"/>
  </w:style>
  <w:style w:type="paragraph" w:customStyle="1" w:styleId="34CD25BFDD214802B94B13948F64109E">
    <w:name w:val="34CD25BFDD214802B94B13948F64109E"/>
    <w:rsid w:val="002E5117"/>
  </w:style>
  <w:style w:type="paragraph" w:customStyle="1" w:styleId="60A148E558304B2F8A94ACC0F4FC9E19">
    <w:name w:val="60A148E558304B2F8A94ACC0F4FC9E19"/>
    <w:rsid w:val="002E5117"/>
  </w:style>
  <w:style w:type="paragraph" w:customStyle="1" w:styleId="691E8E9E00E142BEA7179C70BE8C4FA2">
    <w:name w:val="691E8E9E00E142BEA7179C70BE8C4FA2"/>
    <w:rsid w:val="002E5117"/>
  </w:style>
  <w:style w:type="paragraph" w:customStyle="1" w:styleId="C82EC82D6AF24B169253B17A2082F83C">
    <w:name w:val="C82EC82D6AF24B169253B17A2082F83C"/>
    <w:rsid w:val="002E5117"/>
  </w:style>
  <w:style w:type="paragraph" w:customStyle="1" w:styleId="8C1B6CBC407845A5A06BB987A6E21BFC">
    <w:name w:val="8C1B6CBC407845A5A06BB987A6E21BFC"/>
    <w:rsid w:val="002E51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(+33)0753108619</CompanyPhone>
  <CompanyFax>https://www.linkedin.com/in/babacar-ndiaye-44bba2b7</CompanyFax>
  <CompanyEmail>bndiaye0218@gmail.com
48 rue lenain de tillemont 93100 montreuil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soigné, conçu par MOO</Template>
  <TotalTime>7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Développeur FullStack en alternance a la DSI Mairie de Clichy</dc:subject>
  <dc:creator>NDIAYE Babacar</dc:creator>
  <cp:keywords>NB</cp:keywords>
  <dc:description>bndiaye0218@gmail.com</dc:description>
  <cp:lastModifiedBy>NDIAYE Babacar</cp:lastModifiedBy>
  <cp:revision>2</cp:revision>
  <cp:lastPrinted>2018-09-25T12:38:00Z</cp:lastPrinted>
  <dcterms:created xsi:type="dcterms:W3CDTF">2018-12-12T11:11:00Z</dcterms:created>
  <dcterms:modified xsi:type="dcterms:W3CDTF">2018-12-12T11:11:00Z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